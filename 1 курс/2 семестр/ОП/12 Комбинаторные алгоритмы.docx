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>
      <w:bookmarkStart w:id="0" w:name="_GoBack"/>
      <w:bookmarkEnd w:id="0"/>
    </w:p>
    <w:p w:rsidR="00B97318" w:rsidRDefault="00B97318"/>
    <w:p w:rsidR="00B97318" w:rsidRPr="006A7841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124036">
        <w:rPr>
          <w:b/>
        </w:rPr>
        <w:t>1</w:t>
      </w:r>
      <w:r w:rsidR="008673A6">
        <w:rPr>
          <w:b/>
        </w:rPr>
        <w:t>2</w:t>
      </w:r>
    </w:p>
    <w:p w:rsidR="00465557" w:rsidRDefault="00465557" w:rsidP="000D68C2">
      <w:pPr>
        <w:jc w:val="center"/>
      </w:pPr>
    </w:p>
    <w:p w:rsidR="00B97318" w:rsidRPr="00465557" w:rsidRDefault="008673A6" w:rsidP="00465557">
      <w:pPr>
        <w:tabs>
          <w:tab w:val="left" w:pos="9540"/>
        </w:tabs>
        <w:ind w:right="84"/>
        <w:jc w:val="center"/>
        <w:rPr>
          <w:b/>
          <w:bCs/>
          <w:kern w:val="32"/>
          <w:sz w:val="40"/>
          <w:szCs w:val="40"/>
        </w:rPr>
      </w:pPr>
      <w:r>
        <w:rPr>
          <w:b/>
          <w:bCs/>
          <w:kern w:val="32"/>
          <w:sz w:val="40"/>
          <w:szCs w:val="40"/>
        </w:rPr>
        <w:t>КОМБИНАТОРНЫЕ АЛГОРИТМЫ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E4480A" w:rsidRPr="00E4480A" w:rsidRDefault="00542D77" w:rsidP="009E534D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</w:rPr>
      </w:pPr>
      <w:r w:rsidRPr="0032004C">
        <w:rPr>
          <w:i/>
          <w:sz w:val="28"/>
          <w:szCs w:val="28"/>
        </w:rPr>
        <w:t>П</w:t>
      </w:r>
      <w:r w:rsidR="00CD7B12">
        <w:rPr>
          <w:i/>
          <w:sz w:val="28"/>
          <w:szCs w:val="28"/>
        </w:rPr>
        <w:t>ерестановки, перестановки с отсечением.</w:t>
      </w:r>
    </w:p>
    <w:p w:rsidR="00CD7B12" w:rsidRPr="00C32664" w:rsidRDefault="00CD7B12" w:rsidP="00CD7B12">
      <w:pPr>
        <w:ind w:right="84" w:firstLine="720"/>
        <w:jc w:val="both"/>
      </w:pPr>
      <w:proofErr w:type="gramStart"/>
      <w:r>
        <w:t xml:space="preserve">В книге </w:t>
      </w:r>
      <w:r w:rsidRPr="00C32664">
        <w:t>[</w:t>
      </w:r>
      <w:proofErr w:type="spellStart"/>
      <w:r>
        <w:t>Липский</w:t>
      </w:r>
      <w:proofErr w:type="spellEnd"/>
      <w:r>
        <w:t xml:space="preserve"> В. Комбинаторика для программистов.</w:t>
      </w:r>
      <w:proofErr w:type="gramEnd"/>
      <w:r>
        <w:t xml:space="preserve"> – </w:t>
      </w:r>
      <w:proofErr w:type="gramStart"/>
      <w:r>
        <w:t>М., Мир, 1988. – 200 с.</w:t>
      </w:r>
      <w:r w:rsidRPr="00C32664">
        <w:t xml:space="preserve">] </w:t>
      </w:r>
      <w:r>
        <w:t>рассмотрены основные понятия комбинаторики и приведены разные алгоритмы генерации перестановок.</w:t>
      </w:r>
      <w:proofErr w:type="gramEnd"/>
    </w:p>
    <w:p w:rsidR="00524B4C" w:rsidRDefault="00D36065" w:rsidP="0032004C">
      <w:pPr>
        <w:pStyle w:val="3"/>
        <w:numPr>
          <w:ilvl w:val="1"/>
          <w:numId w:val="2"/>
        </w:numPr>
        <w:ind w:right="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Пример иллюстрации </w:t>
      </w:r>
      <w:r w:rsidR="008D625A">
        <w:rPr>
          <w:i/>
          <w:sz w:val="28"/>
          <w:szCs w:val="28"/>
        </w:rPr>
        <w:t>выполнения</w:t>
      </w:r>
      <w:r>
        <w:rPr>
          <w:i/>
          <w:sz w:val="28"/>
          <w:szCs w:val="28"/>
        </w:rPr>
        <w:t xml:space="preserve"> программы с функциями.</w:t>
      </w:r>
    </w:p>
    <w:p w:rsidR="00D36065" w:rsidRPr="00D36065" w:rsidRDefault="00D36065" w:rsidP="00E8367B">
      <w:pPr>
        <w:ind w:right="84" w:firstLine="720"/>
        <w:jc w:val="both"/>
      </w:pPr>
      <w:r>
        <w:t xml:space="preserve">В презентации «Иллюстрация </w:t>
      </w:r>
      <w:r w:rsidR="008D625A">
        <w:t>выполнения</w:t>
      </w:r>
      <w:r>
        <w:t xml:space="preserve"> программы» на простом примере показано, как используется оперативная память во время выполнения программы с функциями.</w:t>
      </w:r>
    </w:p>
    <w:p w:rsidR="00E52755" w:rsidRDefault="00E52755" w:rsidP="00783AE4">
      <w:pPr>
        <w:ind w:left="900" w:right="540" w:firstLine="720"/>
        <w:jc w:val="both"/>
      </w:pPr>
    </w:p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B948F5" w:rsidRDefault="00AB49F6" w:rsidP="009E534D">
      <w:pPr>
        <w:pStyle w:val="3"/>
        <w:numPr>
          <w:ilvl w:val="1"/>
          <w:numId w:val="2"/>
        </w:numPr>
        <w:ind w:left="709" w:right="84" w:firstLine="720"/>
        <w:jc w:val="both"/>
      </w:pPr>
      <w:r w:rsidRPr="00AB49F6">
        <w:rPr>
          <w:color w:val="FF0000"/>
        </w:rPr>
        <w:t xml:space="preserve">ИЛЛЮСТРАЦИЯ </w:t>
      </w:r>
      <w:r w:rsidR="008D625A">
        <w:rPr>
          <w:color w:val="FF0000"/>
        </w:rPr>
        <w:t>ВЫПОЛНЕНИЯ</w:t>
      </w:r>
      <w:r w:rsidRPr="00AB49F6">
        <w:rPr>
          <w:color w:val="FF0000"/>
        </w:rPr>
        <w:t xml:space="preserve"> </w:t>
      </w:r>
      <w:r w:rsidR="00D36065">
        <w:rPr>
          <w:color w:val="FF0000"/>
        </w:rPr>
        <w:t>ПРОГРАММЫ</w:t>
      </w:r>
      <w:r w:rsidRPr="00AB49F6">
        <w:rPr>
          <w:color w:val="FF0000"/>
        </w:rPr>
        <w:t xml:space="preserve"> ГЕНЕР</w:t>
      </w:r>
      <w:r>
        <w:rPr>
          <w:color w:val="FF0000"/>
        </w:rPr>
        <w:t>А</w:t>
      </w:r>
      <w:r w:rsidRPr="00AB49F6">
        <w:rPr>
          <w:color w:val="FF0000"/>
        </w:rPr>
        <w:t>ЦИИ ПЕРЕСТАНОВОК</w:t>
      </w:r>
      <w:r>
        <w:t>.</w:t>
      </w:r>
      <w:r w:rsidR="00B948F5">
        <w:t xml:space="preserve"> </w:t>
      </w:r>
    </w:p>
    <w:p w:rsidR="009E534D" w:rsidRDefault="00AB49F6" w:rsidP="00980EC4">
      <w:pPr>
        <w:ind w:right="84" w:firstLine="720"/>
        <w:jc w:val="both"/>
      </w:pPr>
      <w:r>
        <w:t>Создайте презентацию, поясняющую работу алгоритма генерации перестановок, приведенного в лекции № 6 дисциплины «</w:t>
      </w:r>
      <w:r w:rsidR="00B94BAC">
        <w:t>Основы п</w:t>
      </w:r>
      <w:r>
        <w:t>рограммировани</w:t>
      </w:r>
      <w:r w:rsidR="00BE2252">
        <w:t>е</w:t>
      </w:r>
      <w:r>
        <w:t xml:space="preserve">». </w:t>
      </w:r>
      <w:r w:rsidR="000E7490">
        <w:t>Рекомендуемая мощность множества равна 3.</w:t>
      </w:r>
      <w:r>
        <w:t xml:space="preserve"> </w:t>
      </w:r>
    </w:p>
    <w:p w:rsidR="009E534D" w:rsidRDefault="00BE2252" w:rsidP="00980EC4">
      <w:pPr>
        <w:pStyle w:val="3"/>
        <w:numPr>
          <w:ilvl w:val="1"/>
          <w:numId w:val="2"/>
        </w:numPr>
        <w:ind w:left="709" w:right="84" w:firstLine="720"/>
        <w:jc w:val="both"/>
      </w:pPr>
      <w:r>
        <w:t>ЗАДАЧА О ВОСЬМИ</w:t>
      </w:r>
      <w:r w:rsidR="000E7490">
        <w:t xml:space="preserve"> ФЕРЗ</w:t>
      </w:r>
      <w:r>
        <w:t>ЯХ</w:t>
      </w:r>
      <w:r w:rsidR="00B948F5">
        <w:t xml:space="preserve">. </w:t>
      </w:r>
    </w:p>
    <w:p w:rsidR="000E7490" w:rsidRDefault="000E7490" w:rsidP="000E7490"/>
    <w:p w:rsidR="00791830" w:rsidRDefault="00791830" w:rsidP="00B94BAC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791830">
        <w:t>«Задачу придумал в 1848 году </w:t>
      </w:r>
      <w:hyperlink r:id="rId9" w:history="1">
        <w:r w:rsidRPr="00791830">
          <w:t>шахматный композитор</w:t>
        </w:r>
      </w:hyperlink>
      <w:r w:rsidRPr="00791830">
        <w:t xml:space="preserve"> Макс </w:t>
      </w:r>
      <w:proofErr w:type="spellStart"/>
      <w:r w:rsidRPr="00791830">
        <w:t>Беззель</w:t>
      </w:r>
      <w:proofErr w:type="spellEnd"/>
      <w:r w:rsidR="00B94BAC">
        <w:t xml:space="preserve"> (</w:t>
      </w:r>
      <w:r w:rsidR="00B94BAC">
        <w:rPr>
          <w:lang w:val="en-US"/>
        </w:rPr>
        <w:t>Max</w:t>
      </w:r>
      <w:r w:rsidR="00B94BAC" w:rsidRPr="00B94BAC">
        <w:t xml:space="preserve"> </w:t>
      </w:r>
      <w:proofErr w:type="spellStart"/>
      <w:r w:rsidR="00B94BAC">
        <w:rPr>
          <w:lang w:val="en-US"/>
        </w:rPr>
        <w:t>Bezzel</w:t>
      </w:r>
      <w:proofErr w:type="spellEnd"/>
      <w:r w:rsidR="00B94BAC">
        <w:t>)</w:t>
      </w:r>
      <w:r w:rsidRPr="00791830">
        <w:t xml:space="preserve">: суть задачи в том, чтобы расставить 8 ферзей на шахматной доске так, чтобы они не атаковали друг друга. С тех пор многие математики, например Гаусс, работали над задачей, а алгоритмисты и программисты, такие как </w:t>
      </w:r>
      <w:proofErr w:type="spellStart"/>
      <w:r w:rsidRPr="00791830">
        <w:t>Дейкстра</w:t>
      </w:r>
      <w:proofErr w:type="spellEnd"/>
      <w:r w:rsidRPr="00791830">
        <w:t>, придумали множество подходов к поиску и подсчету реше</w:t>
      </w:r>
      <w:r w:rsidR="00B94BAC">
        <w:t>ний</w:t>
      </w:r>
      <w:r w:rsidRPr="00791830">
        <w:t>»</w:t>
      </w:r>
      <w:r w:rsidR="00B94BAC"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4BAC">
        <w:rPr>
          <w:rFonts w:ascii="Arial" w:hAnsi="Arial" w:cs="Arial"/>
          <w:color w:val="222222"/>
          <w:shd w:val="clear" w:color="auto" w:fill="FFFFFF"/>
        </w:rPr>
        <w:t>[</w:t>
      </w:r>
      <w:hyperlink r:id="rId10" w:history="1">
        <w:r w:rsidRPr="00791830">
          <w:rPr>
            <w:color w:val="0000FF"/>
            <w:u w:val="single"/>
          </w:rPr>
          <w:t>https://habr.com/ru/post/343738/</w:t>
        </w:r>
      </w:hyperlink>
      <w:r w:rsidRPr="00B94BAC">
        <w:rPr>
          <w:rFonts w:ascii="Arial" w:hAnsi="Arial" w:cs="Arial"/>
          <w:color w:val="222222"/>
          <w:shd w:val="clear" w:color="auto" w:fill="FFFFFF"/>
        </w:rPr>
        <w:t>]</w:t>
      </w:r>
    </w:p>
    <w:p w:rsidR="00791830" w:rsidRPr="00791830" w:rsidRDefault="00791830" w:rsidP="00791830">
      <w:pPr>
        <w:ind w:firstLine="709"/>
      </w:pPr>
    </w:p>
    <w:p w:rsidR="001049B8" w:rsidRDefault="00BE2252" w:rsidP="00BE2252">
      <w:pPr>
        <w:ind w:right="84" w:firstLine="720"/>
        <w:jc w:val="both"/>
      </w:pPr>
      <w:r>
        <w:t xml:space="preserve">Создайте проект с функцией </w:t>
      </w:r>
      <w:r w:rsidR="00D36065">
        <w:t xml:space="preserve">с параметрами </w:t>
      </w:r>
      <w:r>
        <w:t xml:space="preserve">решения задачи о расстановке </w:t>
      </w:r>
      <w:r>
        <w:rPr>
          <w:lang w:val="en-US"/>
        </w:rPr>
        <w:t>K</w:t>
      </w:r>
      <w:r w:rsidRPr="00BE2252">
        <w:t xml:space="preserve"> </w:t>
      </w:r>
      <w:r>
        <w:t xml:space="preserve">ферзей на шахматной доске размера </w:t>
      </w:r>
      <w:r>
        <w:rPr>
          <w:lang w:val="en-US"/>
        </w:rPr>
        <w:t>K</w:t>
      </w:r>
      <w:r>
        <w:t xml:space="preserve"> 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t>K</w:t>
      </w:r>
      <w:r>
        <w:t>.</w:t>
      </w:r>
    </w:p>
    <w:p w:rsidR="00B94BAC" w:rsidRDefault="00B94BAC" w:rsidP="00BE2252">
      <w:pPr>
        <w:ind w:right="84" w:firstLine="720"/>
        <w:jc w:val="both"/>
      </w:pPr>
    </w:p>
    <w:p w:rsidR="00BE2252" w:rsidRDefault="00BE2252" w:rsidP="00B94BAC">
      <w:pPr>
        <w:ind w:firstLine="709"/>
        <w:jc w:val="both"/>
      </w:pPr>
      <w:r w:rsidRPr="00B94BAC">
        <w:rPr>
          <w:b/>
        </w:rPr>
        <w:t>Входное данное</w:t>
      </w:r>
      <w:r>
        <w:t xml:space="preserve">: </w:t>
      </w:r>
      <w:r w:rsidR="008D625A">
        <w:rPr>
          <w:lang w:val="en-US"/>
        </w:rPr>
        <w:t>K</w:t>
      </w:r>
      <w:r w:rsidR="008D625A">
        <w:t xml:space="preserve"> – </w:t>
      </w:r>
      <w:proofErr w:type="gramStart"/>
      <w:r w:rsidR="008D625A">
        <w:t>количество</w:t>
      </w:r>
      <w:proofErr w:type="gramEnd"/>
      <w:r w:rsidR="008D625A">
        <w:t xml:space="preserve"> ферзей</w:t>
      </w:r>
      <w:r>
        <w:t>.</w:t>
      </w:r>
    </w:p>
    <w:p w:rsidR="00BE2252" w:rsidRDefault="00BE2252" w:rsidP="00B94BAC">
      <w:pPr>
        <w:ind w:firstLine="709"/>
        <w:jc w:val="both"/>
      </w:pPr>
      <w:r w:rsidRPr="00B94BAC">
        <w:rPr>
          <w:b/>
        </w:rPr>
        <w:t>Результат</w:t>
      </w:r>
      <w:r w:rsidR="00B94BAC">
        <w:t>ы</w:t>
      </w:r>
      <w:r>
        <w:t xml:space="preserve">: все возможные расстановки </w:t>
      </w:r>
      <w:r w:rsidR="008D625A">
        <w:t xml:space="preserve">ферзей </w:t>
      </w:r>
      <w:r>
        <w:t>и количество возможных расстановок.</w:t>
      </w:r>
    </w:p>
    <w:p w:rsidR="000C32BF" w:rsidRDefault="000C32BF" w:rsidP="000C32BF">
      <w:pPr>
        <w:ind w:left="1440"/>
      </w:pPr>
    </w:p>
    <w:p w:rsidR="00C71380" w:rsidRPr="00BE2252" w:rsidRDefault="00BB753A" w:rsidP="00BB753A">
      <w:pPr>
        <w:ind w:left="1440"/>
        <w:rPr>
          <w:rFonts w:ascii="Courier New" w:hAnsi="Courier New" w:cs="Courier New"/>
        </w:rPr>
      </w:pPr>
      <w:r w:rsidRPr="00BE2252">
        <w:rPr>
          <w:rFonts w:ascii="Courier New" w:hAnsi="Courier New" w:cs="Courier New"/>
        </w:rPr>
        <w:t xml:space="preserve"> </w:t>
      </w:r>
    </w:p>
    <w:sectPr w:rsidR="00C71380" w:rsidRPr="00BE2252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58A" w:rsidRDefault="0056558A" w:rsidP="00465557">
      <w:r>
        <w:separator/>
      </w:r>
    </w:p>
  </w:endnote>
  <w:endnote w:type="continuationSeparator" w:id="0">
    <w:p w:rsidR="0056558A" w:rsidRDefault="0056558A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58A" w:rsidRDefault="0056558A" w:rsidP="00465557">
      <w:r>
        <w:separator/>
      </w:r>
    </w:p>
  </w:footnote>
  <w:footnote w:type="continuationSeparator" w:id="0">
    <w:p w:rsidR="0056558A" w:rsidRDefault="0056558A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8A"/>
    <w:rsid w:val="00082D6C"/>
    <w:rsid w:val="00091853"/>
    <w:rsid w:val="000A5502"/>
    <w:rsid w:val="000C2D31"/>
    <w:rsid w:val="000C32BF"/>
    <w:rsid w:val="000C5E35"/>
    <w:rsid w:val="000D2A10"/>
    <w:rsid w:val="000D38C4"/>
    <w:rsid w:val="000D68C2"/>
    <w:rsid w:val="000E5303"/>
    <w:rsid w:val="000E7490"/>
    <w:rsid w:val="000F7C96"/>
    <w:rsid w:val="001024E9"/>
    <w:rsid w:val="001049B8"/>
    <w:rsid w:val="001076BE"/>
    <w:rsid w:val="00114038"/>
    <w:rsid w:val="001160AD"/>
    <w:rsid w:val="00124036"/>
    <w:rsid w:val="00134C80"/>
    <w:rsid w:val="00141B8B"/>
    <w:rsid w:val="00147B8C"/>
    <w:rsid w:val="00180DFC"/>
    <w:rsid w:val="001A525A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33C14"/>
    <w:rsid w:val="0034472F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6558A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34F6A"/>
    <w:rsid w:val="0066048A"/>
    <w:rsid w:val="006A7841"/>
    <w:rsid w:val="006A7B0D"/>
    <w:rsid w:val="006B1CED"/>
    <w:rsid w:val="00715E91"/>
    <w:rsid w:val="00732760"/>
    <w:rsid w:val="00737446"/>
    <w:rsid w:val="007429F0"/>
    <w:rsid w:val="00766205"/>
    <w:rsid w:val="00783AE4"/>
    <w:rsid w:val="00784270"/>
    <w:rsid w:val="00791830"/>
    <w:rsid w:val="007958AC"/>
    <w:rsid w:val="007A64C0"/>
    <w:rsid w:val="007C214B"/>
    <w:rsid w:val="007E205D"/>
    <w:rsid w:val="007F28B7"/>
    <w:rsid w:val="00861FD0"/>
    <w:rsid w:val="008673A6"/>
    <w:rsid w:val="00891497"/>
    <w:rsid w:val="008A3A9E"/>
    <w:rsid w:val="008B20A6"/>
    <w:rsid w:val="008D19AE"/>
    <w:rsid w:val="008D625A"/>
    <w:rsid w:val="008E0522"/>
    <w:rsid w:val="008E3893"/>
    <w:rsid w:val="008F42FB"/>
    <w:rsid w:val="00901568"/>
    <w:rsid w:val="009418DB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B49F6"/>
    <w:rsid w:val="00AD762B"/>
    <w:rsid w:val="00AE7EBE"/>
    <w:rsid w:val="00AF31E0"/>
    <w:rsid w:val="00B10690"/>
    <w:rsid w:val="00B22ABF"/>
    <w:rsid w:val="00B2348C"/>
    <w:rsid w:val="00B84A10"/>
    <w:rsid w:val="00B948F5"/>
    <w:rsid w:val="00B94BAC"/>
    <w:rsid w:val="00B97318"/>
    <w:rsid w:val="00BA5699"/>
    <w:rsid w:val="00BB753A"/>
    <w:rsid w:val="00BE2252"/>
    <w:rsid w:val="00C05DE2"/>
    <w:rsid w:val="00C32664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D7B12"/>
    <w:rsid w:val="00CE33C6"/>
    <w:rsid w:val="00CE4EC8"/>
    <w:rsid w:val="00CF3259"/>
    <w:rsid w:val="00D03CBC"/>
    <w:rsid w:val="00D13EE5"/>
    <w:rsid w:val="00D36065"/>
    <w:rsid w:val="00D72215"/>
    <w:rsid w:val="00D73BED"/>
    <w:rsid w:val="00D746CB"/>
    <w:rsid w:val="00D77596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367B"/>
    <w:rsid w:val="00E875AA"/>
    <w:rsid w:val="00EB2D86"/>
    <w:rsid w:val="00EE5E07"/>
    <w:rsid w:val="00EE7E69"/>
    <w:rsid w:val="00EF4377"/>
    <w:rsid w:val="00F1023F"/>
    <w:rsid w:val="00F17C84"/>
    <w:rsid w:val="00F27AC3"/>
    <w:rsid w:val="00F4465C"/>
    <w:rsid w:val="00F730A5"/>
    <w:rsid w:val="00FA27FC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abr.com/ru/post/34373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8%D0%B0%D1%85%D0%BC%D0%B0%D1%82%D0%BD%D1%8B%D0%B9_%D0%BA%D0%BE%D0%BC%D0%BF%D0%BE%D0%B7%D0%B8%D1%82%D0%BE%D1%8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5CE11-1C0D-4055-A1E5-3B8AA0DA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2022-01-24T12:27:00Z</dcterms:created>
  <dcterms:modified xsi:type="dcterms:W3CDTF">2022-01-24T12:27:00Z</dcterms:modified>
</cp:coreProperties>
</file>