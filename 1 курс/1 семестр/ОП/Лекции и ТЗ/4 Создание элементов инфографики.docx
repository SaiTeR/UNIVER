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C2560D">
        <w:rPr>
          <w:b/>
        </w:rPr>
        <w:t>4</w:t>
      </w:r>
    </w:p>
    <w:p w:rsidR="00465557" w:rsidRDefault="00465557" w:rsidP="000D68C2">
      <w:pPr>
        <w:jc w:val="center"/>
      </w:pPr>
    </w:p>
    <w:p w:rsidR="00C2560D" w:rsidRPr="004A68CF" w:rsidRDefault="00C2560D" w:rsidP="00C2560D">
      <w:pPr>
        <w:jc w:val="center"/>
        <w:rPr>
          <w:b/>
          <w:bCs/>
          <w:kern w:val="32"/>
          <w:sz w:val="40"/>
          <w:szCs w:val="40"/>
        </w:rPr>
      </w:pPr>
      <w:r w:rsidRPr="004A68CF">
        <w:rPr>
          <w:b/>
          <w:bCs/>
          <w:kern w:val="32"/>
          <w:sz w:val="40"/>
          <w:szCs w:val="40"/>
        </w:rPr>
        <w:t>СОЗДАНИЕ ЭЛЕМЕНТОВ ИНФОГРАФИКИ</w:t>
      </w:r>
    </w:p>
    <w:p w:rsidR="00C2560D" w:rsidRDefault="00C2560D" w:rsidP="00C2560D">
      <w:pPr>
        <w:spacing w:after="120"/>
        <w:ind w:firstLine="720"/>
        <w:jc w:val="both"/>
        <w:rPr>
          <w:b/>
          <w:i/>
          <w:sz w:val="28"/>
          <w:szCs w:val="28"/>
        </w:rPr>
      </w:pPr>
    </w:p>
    <w:p w:rsidR="00C2560D" w:rsidRDefault="00C2560D" w:rsidP="00C2560D">
      <w:pPr>
        <w:spacing w:after="120"/>
        <w:ind w:firstLine="720"/>
        <w:jc w:val="both"/>
      </w:pPr>
      <w:r w:rsidRPr="00486BA9">
        <w:rPr>
          <w:b/>
          <w:i/>
          <w:sz w:val="28"/>
          <w:szCs w:val="28"/>
        </w:rPr>
        <w:t>Цель работы</w:t>
      </w:r>
      <w:r w:rsidRPr="004D56D5">
        <w:t xml:space="preserve"> – </w:t>
      </w:r>
      <w:r>
        <w:t>создание приложени</w:t>
      </w:r>
      <w:r w:rsidR="00BF1532">
        <w:t>й</w:t>
      </w:r>
      <w:r>
        <w:t>, котор</w:t>
      </w:r>
      <w:r w:rsidR="00BF1532">
        <w:t>ые</w:t>
      </w:r>
      <w:r>
        <w:t xml:space="preserve"> наглядно представ</w:t>
      </w:r>
      <w:r w:rsidR="00C0728A">
        <w:t>л</w:t>
      </w:r>
      <w:r w:rsidR="00924AC4">
        <w:t>яют</w:t>
      </w:r>
      <w:r>
        <w:t xml:space="preserve"> с помощью графика или диаграммы набор числовых данных, заданных таблицей. 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C2560D" w:rsidRPr="0090300D" w:rsidRDefault="00C2560D" w:rsidP="00C2560D">
      <w:pPr>
        <w:spacing w:after="120"/>
        <w:ind w:firstLine="720"/>
        <w:jc w:val="both"/>
      </w:pPr>
      <w:proofErr w:type="spellStart"/>
      <w:r w:rsidRPr="0090300D">
        <w:rPr>
          <w:b/>
          <w:i/>
          <w:color w:val="444444"/>
          <w:sz w:val="28"/>
          <w:szCs w:val="28"/>
          <w:shd w:val="clear" w:color="auto" w:fill="FFFFFF"/>
        </w:rPr>
        <w:t>Инфографика</w:t>
      </w:r>
      <w:proofErr w:type="spellEnd"/>
      <w:r>
        <w:rPr>
          <w:color w:val="444444"/>
          <w:sz w:val="26"/>
          <w:szCs w:val="26"/>
          <w:shd w:val="clear" w:color="auto" w:fill="FFFFFF"/>
        </w:rPr>
        <w:t xml:space="preserve"> — </w:t>
      </w:r>
      <w:r w:rsidRPr="0090300D">
        <w:rPr>
          <w:color w:val="444444"/>
          <w:shd w:val="clear" w:color="auto" w:fill="FFFFFF"/>
        </w:rPr>
        <w:t xml:space="preserve">это изображение, передающее смысл, данные, информацию с помощью графики, не текста. </w:t>
      </w:r>
      <w:r w:rsidR="00C0728A">
        <w:rPr>
          <w:color w:val="444444"/>
          <w:shd w:val="clear" w:color="auto" w:fill="FFFFFF"/>
          <w:lang w:val="en-US"/>
        </w:rPr>
        <w:t>[</w:t>
      </w:r>
      <w:hyperlink r:id="rId9" w:history="1">
        <w:r w:rsidRPr="009D1C4A">
          <w:rPr>
            <w:rStyle w:val="af2"/>
          </w:rPr>
          <w:t>http://infographer.ru/vsyo-taki-chto-zhe-takoe-infografika/</w:t>
        </w:r>
      </w:hyperlink>
      <w:r w:rsidR="00C0728A">
        <w:rPr>
          <w:lang w:val="en-US"/>
        </w:rPr>
        <w:t>]</w:t>
      </w:r>
      <w:r>
        <w:t xml:space="preserve">. </w:t>
      </w:r>
    </w:p>
    <w:p w:rsidR="00C2560D" w:rsidRDefault="00C2560D"/>
    <w:p w:rsidR="00924AC4" w:rsidRDefault="009E534D" w:rsidP="00F52BD6">
      <w:pPr>
        <w:pStyle w:val="3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C2560D" w:rsidRPr="00486BA9">
        <w:rPr>
          <w:i/>
          <w:sz w:val="28"/>
          <w:szCs w:val="28"/>
        </w:rPr>
        <w:t xml:space="preserve">Программирование изображений в среде </w:t>
      </w:r>
      <w:proofErr w:type="spellStart"/>
      <w:r w:rsidR="00C2560D" w:rsidRPr="00486BA9">
        <w:rPr>
          <w:i/>
          <w:sz w:val="28"/>
          <w:szCs w:val="28"/>
        </w:rPr>
        <w:t>Lazarus</w:t>
      </w:r>
      <w:proofErr w:type="spellEnd"/>
      <w:r w:rsidR="00C2560D" w:rsidRPr="00486BA9">
        <w:rPr>
          <w:i/>
          <w:sz w:val="28"/>
          <w:szCs w:val="28"/>
        </w:rPr>
        <w:t xml:space="preserve"> </w:t>
      </w:r>
    </w:p>
    <w:p w:rsidR="00F52BD6" w:rsidRPr="00F52BD6" w:rsidRDefault="00F52BD6" w:rsidP="00F52BD6"/>
    <w:p w:rsidR="00924AC4" w:rsidRDefault="00924AC4" w:rsidP="00924AC4">
      <w:pPr>
        <w:ind w:firstLine="720"/>
        <w:jc w:val="both"/>
      </w:pPr>
      <w:r w:rsidRPr="007E60F7">
        <w:t>И</w:t>
      </w:r>
      <w:r>
        <w:t xml:space="preserve">зображение можно создать в любом компоненте, имеющем свойство </w:t>
      </w:r>
      <w:r>
        <w:rPr>
          <w:lang w:val="en-US"/>
        </w:rPr>
        <w:t>Canvas</w:t>
      </w:r>
      <w:r>
        <w:t xml:space="preserve">. </w:t>
      </w:r>
    </w:p>
    <w:p w:rsidR="00924AC4" w:rsidRDefault="00924AC4" w:rsidP="00924AC4">
      <w:pPr>
        <w:ind w:left="1080" w:hanging="360"/>
        <w:jc w:val="both"/>
      </w:pPr>
      <w:r w:rsidRPr="00F84988">
        <w:rPr>
          <w:b/>
          <w:lang w:val="en-US"/>
        </w:rPr>
        <w:t>Canvas</w:t>
      </w:r>
      <w:r>
        <w:t xml:space="preserve">, как объект класса </w:t>
      </w:r>
      <w:proofErr w:type="spellStart"/>
      <w:r>
        <w:rPr>
          <w:lang w:val="en-US"/>
        </w:rPr>
        <w:t>TCanvas</w:t>
      </w:r>
      <w:proofErr w:type="spellEnd"/>
      <w:r>
        <w:t xml:space="preserve"> </w:t>
      </w:r>
      <w:r w:rsidRPr="00D90EF1">
        <w:t>(</w:t>
      </w:r>
      <w:r>
        <w:t>мольберт со всеми инструментами и красками</w:t>
      </w:r>
      <w:r w:rsidRPr="00D90EF1">
        <w:t>)</w:t>
      </w:r>
      <w:r>
        <w:t xml:space="preserve">, обладает свойствами </w:t>
      </w:r>
      <w:r>
        <w:rPr>
          <w:lang w:val="en-US"/>
        </w:rPr>
        <w:t>Pen</w:t>
      </w:r>
      <w:r w:rsidRPr="007E60F7">
        <w:t xml:space="preserve">, </w:t>
      </w:r>
      <w:r>
        <w:rPr>
          <w:lang w:val="en-US"/>
        </w:rPr>
        <w:t>Brush</w:t>
      </w:r>
      <w:r>
        <w:t xml:space="preserve"> и </w:t>
      </w:r>
      <w:r>
        <w:rPr>
          <w:lang w:val="en-US"/>
        </w:rPr>
        <w:t>Font</w:t>
      </w:r>
      <w:r>
        <w:t>:</w:t>
      </w:r>
      <w:r w:rsidRPr="00D90EF1">
        <w:t xml:space="preserve"> </w:t>
      </w:r>
    </w:p>
    <w:p w:rsidR="00924AC4" w:rsidRDefault="00924AC4" w:rsidP="00924AC4">
      <w:pPr>
        <w:ind w:left="1800" w:hanging="360"/>
        <w:jc w:val="both"/>
      </w:pPr>
      <w:r w:rsidRPr="00F84988">
        <w:rPr>
          <w:b/>
          <w:lang w:val="en-US"/>
        </w:rPr>
        <w:t>Pen</w:t>
      </w:r>
      <w:r>
        <w:t xml:space="preserve">, как объект класса </w:t>
      </w:r>
      <w:proofErr w:type="spellStart"/>
      <w:r>
        <w:rPr>
          <w:lang w:val="en-US"/>
        </w:rPr>
        <w:t>TPen</w:t>
      </w:r>
      <w:proofErr w:type="spellEnd"/>
      <w:r>
        <w:t xml:space="preserve"> (карандаш для рисования контуров), имеет </w:t>
      </w:r>
      <w:proofErr w:type="gramStart"/>
      <w:r>
        <w:t xml:space="preserve">свойства  </w:t>
      </w:r>
      <w:r>
        <w:rPr>
          <w:lang w:val="en-US"/>
        </w:rPr>
        <w:t>Color</w:t>
      </w:r>
      <w:proofErr w:type="gramEnd"/>
      <w:r w:rsidRPr="00D90EF1">
        <w:t xml:space="preserve"> </w:t>
      </w:r>
      <w:r w:rsidRPr="008111F9">
        <w:t>(</w:t>
      </w:r>
      <w:r>
        <w:t xml:space="preserve">перечислимый тип </w:t>
      </w:r>
      <w:proofErr w:type="spellStart"/>
      <w:r>
        <w:rPr>
          <w:lang w:val="en-US"/>
        </w:rPr>
        <w:t>TColor</w:t>
      </w:r>
      <w:proofErr w:type="spellEnd"/>
      <w:r w:rsidRPr="008111F9">
        <w:t xml:space="preserve">) </w:t>
      </w:r>
      <w:r>
        <w:t xml:space="preserve">и </w:t>
      </w:r>
      <w:r>
        <w:rPr>
          <w:lang w:val="en-US"/>
        </w:rPr>
        <w:t>Style</w:t>
      </w:r>
      <w:r w:rsidRPr="008111F9">
        <w:t xml:space="preserve"> (</w:t>
      </w:r>
      <w:r>
        <w:t xml:space="preserve">перечислимый тип </w:t>
      </w:r>
      <w:proofErr w:type="spellStart"/>
      <w:r>
        <w:rPr>
          <w:lang w:val="en-US"/>
        </w:rPr>
        <w:t>TPenStyle</w:t>
      </w:r>
      <w:proofErr w:type="spellEnd"/>
      <w:r w:rsidRPr="008111F9">
        <w:t>)</w:t>
      </w:r>
      <w:r>
        <w:t>;</w:t>
      </w:r>
      <w:r w:rsidRPr="008C6E60">
        <w:t xml:space="preserve"> </w:t>
      </w:r>
      <w:r>
        <w:t xml:space="preserve"> </w:t>
      </w:r>
    </w:p>
    <w:p w:rsidR="00924AC4" w:rsidRDefault="00924AC4" w:rsidP="00924AC4">
      <w:pPr>
        <w:ind w:left="1800" w:hanging="360"/>
        <w:jc w:val="both"/>
      </w:pPr>
      <w:r w:rsidRPr="00F84988">
        <w:rPr>
          <w:b/>
          <w:lang w:val="en-US"/>
        </w:rPr>
        <w:t>Brush</w:t>
      </w:r>
      <w:r>
        <w:t xml:space="preserve">, как объект класса </w:t>
      </w:r>
      <w:proofErr w:type="spellStart"/>
      <w:r>
        <w:rPr>
          <w:lang w:val="en-US"/>
        </w:rPr>
        <w:t>TBrush</w:t>
      </w:r>
      <w:proofErr w:type="spellEnd"/>
      <w:r>
        <w:t xml:space="preserve"> (кисть для заливки внутри контура), имеет свойства </w:t>
      </w:r>
      <w:r>
        <w:rPr>
          <w:lang w:val="en-US"/>
        </w:rPr>
        <w:t>Color</w:t>
      </w:r>
      <w:r>
        <w:t xml:space="preserve"> и </w:t>
      </w:r>
      <w:proofErr w:type="spellStart"/>
      <w:r>
        <w:rPr>
          <w:lang w:val="en-US"/>
        </w:rPr>
        <w:t>BrushStyle</w:t>
      </w:r>
      <w:proofErr w:type="spellEnd"/>
      <w:r>
        <w:t xml:space="preserve"> </w:t>
      </w:r>
      <w:r w:rsidRPr="008111F9">
        <w:t>(</w:t>
      </w:r>
      <w:r>
        <w:t xml:space="preserve">перечислимый тип </w:t>
      </w:r>
      <w:proofErr w:type="spellStart"/>
      <w:r>
        <w:rPr>
          <w:lang w:val="en-US"/>
        </w:rPr>
        <w:t>TBrushStyle</w:t>
      </w:r>
      <w:proofErr w:type="spellEnd"/>
      <w:r w:rsidRPr="008111F9">
        <w:t>)</w:t>
      </w:r>
      <w:r>
        <w:t>;</w:t>
      </w:r>
      <w:r w:rsidRPr="008C6E60">
        <w:t xml:space="preserve"> </w:t>
      </w:r>
    </w:p>
    <w:p w:rsidR="00924AC4" w:rsidRDefault="00924AC4" w:rsidP="00924AC4">
      <w:pPr>
        <w:ind w:left="1800" w:hanging="360"/>
        <w:jc w:val="both"/>
      </w:pPr>
      <w:proofErr w:type="gramStart"/>
      <w:r w:rsidRPr="00F84988">
        <w:rPr>
          <w:b/>
          <w:lang w:val="en-US"/>
        </w:rPr>
        <w:t>Font</w:t>
      </w:r>
      <w:r>
        <w:t xml:space="preserve">, как объект класса </w:t>
      </w:r>
      <w:proofErr w:type="spellStart"/>
      <w:r>
        <w:rPr>
          <w:lang w:val="en-US"/>
        </w:rPr>
        <w:t>TFont</w:t>
      </w:r>
      <w:proofErr w:type="spellEnd"/>
      <w:r>
        <w:t xml:space="preserve"> (шрифт), имеет свойства </w:t>
      </w:r>
      <w:r>
        <w:rPr>
          <w:lang w:val="en-US"/>
        </w:rPr>
        <w:t>Color</w:t>
      </w:r>
      <w:r>
        <w:t xml:space="preserve">, </w:t>
      </w:r>
      <w:r>
        <w:rPr>
          <w:lang w:val="en-US"/>
        </w:rPr>
        <w:t>Size</w:t>
      </w:r>
      <w:r w:rsidRPr="008111F9">
        <w:t xml:space="preserve"> (</w:t>
      </w:r>
      <w:r>
        <w:t xml:space="preserve">тип </w:t>
      </w:r>
      <w:r>
        <w:rPr>
          <w:lang w:val="en-US"/>
        </w:rPr>
        <w:t>Integer</w:t>
      </w:r>
      <w:r w:rsidRPr="008111F9">
        <w:t>)</w:t>
      </w:r>
      <w:r>
        <w:t xml:space="preserve"> и </w:t>
      </w:r>
      <w:proofErr w:type="spellStart"/>
      <w:r w:rsidRPr="00FA31F0">
        <w:rPr>
          <w:lang w:val="fr-FR"/>
        </w:rPr>
        <w:t>FontStyle</w:t>
      </w:r>
      <w:proofErr w:type="spellEnd"/>
      <w:r>
        <w:t xml:space="preserve"> (перечислимый тип </w:t>
      </w:r>
      <w:proofErr w:type="spellStart"/>
      <w:r w:rsidRPr="00FA31F0">
        <w:rPr>
          <w:lang w:val="fr-FR"/>
        </w:rPr>
        <w:t>TFontStyle</w:t>
      </w:r>
      <w:proofErr w:type="spellEnd"/>
      <w:r w:rsidRPr="008111F9">
        <w:t>)</w:t>
      </w:r>
      <w:r>
        <w:t>.</w:t>
      </w:r>
      <w:proofErr w:type="gramEnd"/>
      <w:r>
        <w:t xml:space="preserve"> </w:t>
      </w:r>
    </w:p>
    <w:p w:rsidR="00924AC4" w:rsidRPr="00364EDB" w:rsidRDefault="00924AC4" w:rsidP="00924AC4">
      <w:pPr>
        <w:ind w:firstLine="720"/>
        <w:jc w:val="both"/>
        <w:rPr>
          <w:sz w:val="28"/>
          <w:szCs w:val="28"/>
        </w:rPr>
      </w:pPr>
      <w:r>
        <w:t xml:space="preserve">Описания типов, имена и значения констант приведены в файле </w:t>
      </w:r>
      <w:r w:rsidRPr="00364EDB">
        <w:rPr>
          <w:sz w:val="28"/>
          <w:szCs w:val="28"/>
        </w:rPr>
        <w:t>..\</w:t>
      </w:r>
      <w:r w:rsidRPr="00364EDB">
        <w:rPr>
          <w:sz w:val="28"/>
          <w:szCs w:val="28"/>
          <w:lang w:val="en-US"/>
        </w:rPr>
        <w:t>Lazarus</w:t>
      </w:r>
      <w:r w:rsidRPr="00364EDB">
        <w:rPr>
          <w:sz w:val="28"/>
          <w:szCs w:val="28"/>
        </w:rPr>
        <w:t>\</w:t>
      </w:r>
      <w:proofErr w:type="spellStart"/>
      <w:r w:rsidRPr="00364EDB">
        <w:rPr>
          <w:sz w:val="28"/>
          <w:szCs w:val="28"/>
          <w:lang w:val="en-US"/>
        </w:rPr>
        <w:t>lcl</w:t>
      </w:r>
      <w:proofErr w:type="spellEnd"/>
      <w:r w:rsidRPr="00364EDB">
        <w:rPr>
          <w:sz w:val="28"/>
          <w:szCs w:val="28"/>
        </w:rPr>
        <w:t>\</w:t>
      </w:r>
      <w:r w:rsidRPr="00364EDB">
        <w:rPr>
          <w:sz w:val="28"/>
          <w:szCs w:val="28"/>
          <w:lang w:val="en-US"/>
        </w:rPr>
        <w:t>graphics</w:t>
      </w:r>
      <w:r w:rsidRPr="00364EDB">
        <w:rPr>
          <w:sz w:val="28"/>
          <w:szCs w:val="28"/>
        </w:rPr>
        <w:t>.</w:t>
      </w:r>
      <w:proofErr w:type="spellStart"/>
      <w:r w:rsidRPr="00364EDB">
        <w:rPr>
          <w:sz w:val="28"/>
          <w:szCs w:val="28"/>
          <w:lang w:val="en-US"/>
        </w:rPr>
        <w:t>pp</w:t>
      </w:r>
      <w:proofErr w:type="spellEnd"/>
    </w:p>
    <w:p w:rsidR="00924AC4" w:rsidRDefault="00924AC4" w:rsidP="00924AC4">
      <w:pPr>
        <w:ind w:firstLine="720"/>
        <w:jc w:val="both"/>
      </w:pPr>
      <w:r>
        <w:t xml:space="preserve">Изображение создается как набор графических примитивов: точка, линия, </w:t>
      </w:r>
      <w:proofErr w:type="spellStart"/>
      <w:r>
        <w:t>полилиния</w:t>
      </w:r>
      <w:proofErr w:type="spellEnd"/>
      <w:r>
        <w:t xml:space="preserve">, прямоугольник, эллипс и т.п. Рисование примитивов и вывод текста выполняют методы  класса </w:t>
      </w:r>
      <w:proofErr w:type="spellStart"/>
      <w:r>
        <w:rPr>
          <w:lang w:val="en-US"/>
        </w:rPr>
        <w:t>TCanvas</w:t>
      </w:r>
      <w:proofErr w:type="spellEnd"/>
      <w:r>
        <w:t>, реализованные в виде процедур и функций.</w:t>
      </w: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</w:pPr>
    </w:p>
    <w:p w:rsidR="00924AC4" w:rsidRDefault="00924AC4" w:rsidP="002318A4">
      <w:pPr>
        <w:pStyle w:val="3"/>
        <w:rPr>
          <w:b w:val="0"/>
          <w:i/>
        </w:rPr>
      </w:pPr>
      <w:r w:rsidRPr="00502AAB">
        <w:rPr>
          <w:i/>
        </w:rPr>
        <w:lastRenderedPageBreak/>
        <w:t xml:space="preserve"> </w:t>
      </w:r>
      <w:r w:rsidRPr="002318A4">
        <w:rPr>
          <w:i/>
          <w:sz w:val="28"/>
          <w:szCs w:val="28"/>
        </w:rPr>
        <w:t>Пример программирования изображения</w:t>
      </w:r>
      <w:r>
        <w:rPr>
          <w:i/>
        </w:rPr>
        <w:t xml:space="preserve">. </w:t>
      </w:r>
    </w:p>
    <w:p w:rsidR="00571C6D" w:rsidRDefault="00571C6D" w:rsidP="00924AC4">
      <w:pPr>
        <w:ind w:firstLine="720"/>
        <w:jc w:val="both"/>
      </w:pPr>
    </w:p>
    <w:p w:rsidR="00924AC4" w:rsidRDefault="00924AC4" w:rsidP="00924AC4">
      <w:pPr>
        <w:ind w:firstLine="720"/>
        <w:jc w:val="both"/>
        <w:rPr>
          <w:b/>
          <w:i/>
          <w:lang w:val="en-US"/>
        </w:rPr>
      </w:pPr>
    </w:p>
    <w:p w:rsidR="00924AC4" w:rsidRPr="004525B3" w:rsidRDefault="00571C6D" w:rsidP="00924AC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34639" cy="38581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C5B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C4" w:rsidRDefault="002318A4" w:rsidP="00924AC4">
      <w:pPr>
        <w:ind w:firstLine="720"/>
        <w:jc w:val="both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6134957" cy="711616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CCDE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711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C4" w:rsidRDefault="00924AC4" w:rsidP="00924AC4">
      <w:pPr>
        <w:ind w:firstLine="720"/>
        <w:jc w:val="both"/>
        <w:rPr>
          <w:b/>
          <w:i/>
        </w:rPr>
      </w:pPr>
    </w:p>
    <w:p w:rsidR="00C0728A" w:rsidRDefault="00C0728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924AC4" w:rsidRDefault="00924AC4" w:rsidP="00E4480A">
      <w:pPr>
        <w:ind w:right="84" w:firstLine="720"/>
        <w:jc w:val="both"/>
        <w:rPr>
          <w:b/>
          <w:i/>
          <w:sz w:val="28"/>
          <w:szCs w:val="28"/>
        </w:rPr>
      </w:pPr>
    </w:p>
    <w:p w:rsidR="000B19A4" w:rsidRDefault="00260585" w:rsidP="00C2560D">
      <w:pPr>
        <w:pStyle w:val="3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0B19A4">
        <w:rPr>
          <w:i/>
          <w:sz w:val="28"/>
          <w:szCs w:val="28"/>
        </w:rPr>
        <w:t>Точечн</w:t>
      </w:r>
      <w:r w:rsidR="001F39D0">
        <w:rPr>
          <w:i/>
          <w:sz w:val="28"/>
          <w:szCs w:val="28"/>
        </w:rPr>
        <w:t>ое</w:t>
      </w:r>
      <w:r w:rsidR="000B19A4">
        <w:rPr>
          <w:i/>
          <w:sz w:val="28"/>
          <w:szCs w:val="28"/>
        </w:rPr>
        <w:t xml:space="preserve"> </w:t>
      </w:r>
      <w:r w:rsidR="001F39D0">
        <w:rPr>
          <w:i/>
          <w:sz w:val="28"/>
          <w:szCs w:val="28"/>
        </w:rPr>
        <w:t>изображение графика</w:t>
      </w:r>
    </w:p>
    <w:p w:rsidR="000B19A4" w:rsidRDefault="000B19A4" w:rsidP="000B19A4">
      <w:pPr>
        <w:ind w:firstLine="720"/>
        <w:jc w:val="both"/>
      </w:pPr>
      <w:r>
        <w:t>Пусть задана функци</w:t>
      </w:r>
      <w:r w:rsidR="001F39D0">
        <w:t>я</w:t>
      </w:r>
      <w:r>
        <w:t xml:space="preserve"> </w:t>
      </w:r>
      <w:r w:rsidRPr="009F11BA">
        <w:rPr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5.75pt" o:ole="">
            <v:imagedata r:id="rId12" o:title=""/>
          </v:shape>
          <o:OLEObject Type="Embed" ProgID="Equation.3" ShapeID="_x0000_i1025" DrawAspect="Content" ObjectID="_1665399262" r:id="rId13"/>
        </w:object>
      </w:r>
      <w:r w:rsidR="00094192">
        <w:t xml:space="preserve">, </w:t>
      </w:r>
      <w:r>
        <w:t xml:space="preserve">и требуется построить ее график в </w:t>
      </w:r>
      <w:r w:rsidRPr="00D95C6D">
        <w:t>области</w:t>
      </w:r>
      <w:r>
        <w:t xml:space="preserve"> значений аргумента</w:t>
      </w:r>
      <w:proofErr w:type="gramStart"/>
      <w:r w:rsidRPr="00DC3F38">
        <w:t xml:space="preserve"> [</w:t>
      </w:r>
      <w:r w:rsidRPr="00DC3F38">
        <w:rPr>
          <w:position w:val="-14"/>
        </w:rPr>
        <w:object w:dxaOrig="920" w:dyaOrig="380">
          <v:shape id="_x0000_i1026" type="#_x0000_t75" style="width:45.75pt;height:18.75pt" o:ole="">
            <v:imagedata r:id="rId14" o:title=""/>
          </v:shape>
          <o:OLEObject Type="Embed" ProgID="Equation.3" ShapeID="_x0000_i1026" DrawAspect="Content" ObjectID="_1665399263" r:id="rId15"/>
        </w:object>
      </w:r>
      <w:r w:rsidRPr="00DC3F38">
        <w:t>]</w:t>
      </w:r>
      <w:r w:rsidRPr="009F11BA">
        <w:t xml:space="preserve">. </w:t>
      </w:r>
      <w:proofErr w:type="gramEnd"/>
      <w:r w:rsidR="001F39D0">
        <w:t>Представим график</w:t>
      </w:r>
      <w:r>
        <w:t xml:space="preserve"> </w:t>
      </w:r>
      <w:r w:rsidR="001F39D0">
        <w:t>в виде</w:t>
      </w:r>
      <w:r>
        <w:t xml:space="preserve"> последовательност</w:t>
      </w:r>
      <w:r w:rsidR="001F39D0">
        <w:t xml:space="preserve">и </w:t>
      </w:r>
      <w:r>
        <w:t xml:space="preserve">точек. </w:t>
      </w:r>
      <w:r w:rsidR="001F39D0">
        <w:t>Д</w:t>
      </w:r>
      <w:r>
        <w:t xml:space="preserve">ля </w:t>
      </w:r>
      <w:r w:rsidR="001F39D0">
        <w:t>этого</w:t>
      </w:r>
      <w:r>
        <w:t xml:space="preserve">  нужно </w:t>
      </w:r>
      <w:r w:rsidR="001F39D0">
        <w:t xml:space="preserve">задать </w:t>
      </w:r>
      <w:r w:rsidR="00E6725C" w:rsidRPr="00E6725C">
        <w:rPr>
          <w:i/>
          <w:lang w:val="en-US"/>
        </w:rPr>
        <w:t>n</w:t>
      </w:r>
      <w:r w:rsidR="00E6725C" w:rsidRPr="00E6725C">
        <w:t xml:space="preserve"> </w:t>
      </w:r>
      <w:r w:rsidRPr="00D95C6D">
        <w:t>значени</w:t>
      </w:r>
      <w:r w:rsidR="00E6725C">
        <w:t>й</w:t>
      </w:r>
      <w:r w:rsidRPr="00D95C6D">
        <w:t xml:space="preserve"> аргумента </w:t>
      </w:r>
      <w:r w:rsidR="00C94C03" w:rsidRPr="001F39D0">
        <w:rPr>
          <w:position w:val="-14"/>
        </w:rPr>
        <w:object w:dxaOrig="3019" w:dyaOrig="360">
          <v:shape id="_x0000_i1027" type="#_x0000_t75" style="width:154.5pt;height:18pt" o:ole="">
            <v:imagedata r:id="rId16" o:title=""/>
          </v:shape>
          <o:OLEObject Type="Embed" ProgID="Equation.3" ShapeID="_x0000_i1027" DrawAspect="Content" ObjectID="_1665399264" r:id="rId17"/>
        </w:object>
      </w:r>
      <w:r w:rsidR="00E6725C">
        <w:t xml:space="preserve">, </w:t>
      </w:r>
      <w:r>
        <w:t>вычисл</w:t>
      </w:r>
      <w:r w:rsidR="00E6725C">
        <w:t>ить</w:t>
      </w:r>
      <w:r>
        <w:t xml:space="preserve"> значени</w:t>
      </w:r>
      <w:r w:rsidR="00E6725C">
        <w:t>я</w:t>
      </w:r>
      <w:r>
        <w:t xml:space="preserve"> функции </w:t>
      </w:r>
      <w:r w:rsidR="00E6725C">
        <w:t>в этих точках и</w:t>
      </w:r>
      <w:r>
        <w:t xml:space="preserve"> </w:t>
      </w:r>
      <w:r w:rsidR="00E6725C">
        <w:t>на</w:t>
      </w:r>
      <w:r>
        <w:t>рисовать точки</w:t>
      </w:r>
      <w:r w:rsidR="00E6725C">
        <w:t xml:space="preserve"> </w:t>
      </w:r>
      <w:r w:rsidR="00E6725C" w:rsidRPr="00C33CB5">
        <w:rPr>
          <w:position w:val="-12"/>
        </w:rPr>
        <w:object w:dxaOrig="1140" w:dyaOrig="360">
          <v:shape id="_x0000_i1028" type="#_x0000_t75" style="width:57pt;height:18pt" o:ole="">
            <v:imagedata r:id="rId18" o:title=""/>
          </v:shape>
          <o:OLEObject Type="Embed" ProgID="Equation.3" ShapeID="_x0000_i1028" DrawAspect="Content" ObjectID="_1665399265" r:id="rId19"/>
        </w:object>
      </w:r>
      <w:r>
        <w:t xml:space="preserve">. </w:t>
      </w:r>
      <w:r w:rsidR="00E6725C">
        <w:t>Очевидно, что</w:t>
      </w:r>
      <w:r>
        <w:t xml:space="preserve"> функция на этом интервале </w:t>
      </w:r>
      <w:r w:rsidR="00E6725C">
        <w:t xml:space="preserve">должна быть </w:t>
      </w:r>
      <w:r>
        <w:t>непрерывн</w:t>
      </w:r>
      <w:r w:rsidR="00E6725C">
        <w:t>ой</w:t>
      </w:r>
      <w:r>
        <w:t xml:space="preserve">, в противном случае график не отобразит истинную зависимость.  </w:t>
      </w:r>
    </w:p>
    <w:p w:rsidR="00B01044" w:rsidRDefault="00B01044" w:rsidP="000B19A4">
      <w:pPr>
        <w:ind w:firstLine="720"/>
        <w:jc w:val="both"/>
      </w:pPr>
      <w:r>
        <w:t xml:space="preserve">Координаты </w:t>
      </w:r>
      <w:r w:rsidRPr="00E142EE">
        <w:rPr>
          <w:position w:val="-12"/>
        </w:rPr>
        <w:object w:dxaOrig="279" w:dyaOrig="360">
          <v:shape id="_x0000_i1029" type="#_x0000_t75" style="width:14.25pt;height:18pt" o:ole="">
            <v:imagedata r:id="rId20" o:title=""/>
          </v:shape>
          <o:OLEObject Type="Embed" ProgID="Equation.3" ShapeID="_x0000_i1029" DrawAspect="Content" ObjectID="_1665399266" r:id="rId21"/>
        </w:object>
      </w:r>
      <w:r>
        <w:t xml:space="preserve"> могут быть заданы заранее или могут рассчитываться, исходя из их равномерного расположения на оси.</w:t>
      </w:r>
    </w:p>
    <w:p w:rsidR="000B19A4" w:rsidRPr="00BE0FFA" w:rsidRDefault="000B19A4" w:rsidP="000B19A4">
      <w:pPr>
        <w:ind w:firstLine="720"/>
        <w:jc w:val="both"/>
      </w:pPr>
    </w:p>
    <w:p w:rsidR="00524B4C" w:rsidRPr="002318A4" w:rsidRDefault="000B19A4" w:rsidP="00C2560D">
      <w:pPr>
        <w:pStyle w:val="3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2318A4" w:rsidRPr="002318A4">
        <w:rPr>
          <w:i/>
          <w:sz w:val="28"/>
          <w:szCs w:val="28"/>
        </w:rPr>
        <w:t>Кусочно-линейн</w:t>
      </w:r>
      <w:r w:rsidR="00C94C03">
        <w:rPr>
          <w:i/>
          <w:sz w:val="28"/>
          <w:szCs w:val="28"/>
        </w:rPr>
        <w:t xml:space="preserve">ое </w:t>
      </w:r>
      <w:r w:rsidR="002318A4" w:rsidRPr="002318A4">
        <w:rPr>
          <w:i/>
          <w:sz w:val="28"/>
          <w:szCs w:val="28"/>
        </w:rPr>
        <w:t xml:space="preserve"> </w:t>
      </w:r>
      <w:r w:rsidR="00C94C03">
        <w:rPr>
          <w:i/>
          <w:sz w:val="28"/>
          <w:szCs w:val="28"/>
        </w:rPr>
        <w:t>представление  графика</w:t>
      </w:r>
      <w:r w:rsidR="00F17C84" w:rsidRPr="002318A4">
        <w:rPr>
          <w:i/>
          <w:sz w:val="28"/>
          <w:szCs w:val="28"/>
        </w:rPr>
        <w:t xml:space="preserve"> </w:t>
      </w:r>
    </w:p>
    <w:p w:rsidR="00C94C03" w:rsidRDefault="00C94C03" w:rsidP="00C94C03">
      <w:pPr>
        <w:ind w:firstLine="720"/>
        <w:jc w:val="both"/>
      </w:pPr>
      <w:r>
        <w:t xml:space="preserve">Пусть задана функция </w:t>
      </w:r>
      <w:r w:rsidRPr="009F11BA">
        <w:rPr>
          <w:position w:val="-10"/>
        </w:rPr>
        <w:object w:dxaOrig="920" w:dyaOrig="320">
          <v:shape id="_x0000_i1030" type="#_x0000_t75" style="width:45.75pt;height:15.75pt" o:ole="">
            <v:imagedata r:id="rId12" o:title=""/>
          </v:shape>
          <o:OLEObject Type="Embed" ProgID="Equation.3" ShapeID="_x0000_i1030" DrawAspect="Content" ObjectID="_1665399267" r:id="rId22"/>
        </w:object>
      </w:r>
      <w:r w:rsidR="00094192">
        <w:t xml:space="preserve">, </w:t>
      </w:r>
      <w:r>
        <w:t xml:space="preserve">и требуется построить ее график в </w:t>
      </w:r>
      <w:r w:rsidRPr="00D95C6D">
        <w:t>области</w:t>
      </w:r>
      <w:r>
        <w:t xml:space="preserve"> значений аргумента</w:t>
      </w:r>
      <w:proofErr w:type="gramStart"/>
      <w:r w:rsidRPr="00DC3F38">
        <w:t xml:space="preserve"> [</w:t>
      </w:r>
      <w:r w:rsidRPr="00DC3F38">
        <w:rPr>
          <w:position w:val="-14"/>
        </w:rPr>
        <w:object w:dxaOrig="920" w:dyaOrig="380">
          <v:shape id="_x0000_i1031" type="#_x0000_t75" style="width:45.75pt;height:18.75pt" o:ole="">
            <v:imagedata r:id="rId14" o:title=""/>
          </v:shape>
          <o:OLEObject Type="Embed" ProgID="Equation.3" ShapeID="_x0000_i1031" DrawAspect="Content" ObjectID="_1665399268" r:id="rId23"/>
        </w:object>
      </w:r>
      <w:r w:rsidRPr="00DC3F38">
        <w:t>]</w:t>
      </w:r>
      <w:r w:rsidRPr="009F11BA">
        <w:t xml:space="preserve">. </w:t>
      </w:r>
      <w:proofErr w:type="gramEnd"/>
      <w:r>
        <w:t xml:space="preserve">Представим график в виде последовательности отрезков прямых, т.е. в виде ломаной линии. Для этого  нужно задать </w:t>
      </w:r>
      <w:r w:rsidRPr="00E6725C">
        <w:rPr>
          <w:i/>
          <w:lang w:val="en-US"/>
        </w:rPr>
        <w:t>n</w:t>
      </w:r>
      <w:r w:rsidRPr="00E6725C">
        <w:t xml:space="preserve"> </w:t>
      </w:r>
      <w:r w:rsidRPr="00D95C6D">
        <w:t>значени</w:t>
      </w:r>
      <w:r>
        <w:t>й</w:t>
      </w:r>
      <w:r w:rsidRPr="00D95C6D">
        <w:t xml:space="preserve"> аргумента </w:t>
      </w:r>
      <w:r w:rsidRPr="001F39D0">
        <w:rPr>
          <w:position w:val="-14"/>
        </w:rPr>
        <w:object w:dxaOrig="3019" w:dyaOrig="360">
          <v:shape id="_x0000_i1032" type="#_x0000_t75" style="width:154.5pt;height:18pt" o:ole="">
            <v:imagedata r:id="rId16" o:title=""/>
          </v:shape>
          <o:OLEObject Type="Embed" ProgID="Equation.3" ShapeID="_x0000_i1032" DrawAspect="Content" ObjectID="_1665399269" r:id="rId24"/>
        </w:object>
      </w:r>
      <w:r>
        <w:t xml:space="preserve">, вычислить значения функции в этих точках и нарисовать отрезки между точками </w:t>
      </w:r>
      <w:r w:rsidRPr="00C33CB5">
        <w:rPr>
          <w:position w:val="-12"/>
        </w:rPr>
        <w:object w:dxaOrig="1140" w:dyaOrig="360">
          <v:shape id="_x0000_i1033" type="#_x0000_t75" style="width:57pt;height:18pt" o:ole="">
            <v:imagedata r:id="rId18" o:title=""/>
          </v:shape>
          <o:OLEObject Type="Embed" ProgID="Equation.3" ShapeID="_x0000_i1033" DrawAspect="Content" ObjectID="_1665399270" r:id="rId25"/>
        </w:object>
      </w:r>
      <w:r>
        <w:t xml:space="preserve"> и </w:t>
      </w:r>
      <w:r w:rsidR="00E370F6" w:rsidRPr="00E370F6">
        <w:rPr>
          <w:position w:val="-10"/>
        </w:rPr>
        <w:object w:dxaOrig="2540" w:dyaOrig="320">
          <v:shape id="_x0000_i1034" type="#_x0000_t75" style="width:127.5pt;height:15.75pt" o:ole="">
            <v:imagedata r:id="rId26" o:title=""/>
          </v:shape>
          <o:OLEObject Type="Embed" ProgID="Equation.3" ShapeID="_x0000_i1034" DrawAspect="Content" ObjectID="_1665399271" r:id="rId27"/>
        </w:object>
      </w:r>
      <w:r>
        <w:t xml:space="preserve">. Очевидно, что функция на этом интервале должна быть непрерывной, в противном случае график не отобразит истинную зависимость.  </w:t>
      </w:r>
    </w:p>
    <w:p w:rsidR="00C94C03" w:rsidRDefault="00C94C03" w:rsidP="00C94C03">
      <w:pPr>
        <w:ind w:firstLine="720"/>
        <w:jc w:val="both"/>
      </w:pPr>
      <w:r>
        <w:t xml:space="preserve">Координаты </w:t>
      </w:r>
      <w:r w:rsidRPr="00E142EE">
        <w:rPr>
          <w:position w:val="-12"/>
        </w:rPr>
        <w:object w:dxaOrig="279" w:dyaOrig="360">
          <v:shape id="_x0000_i1035" type="#_x0000_t75" style="width:14.25pt;height:18pt" o:ole="">
            <v:imagedata r:id="rId20" o:title=""/>
          </v:shape>
          <o:OLEObject Type="Embed" ProgID="Equation.3" ShapeID="_x0000_i1035" DrawAspect="Content" ObjectID="_1665399272" r:id="rId28"/>
        </w:object>
      </w:r>
      <w:r>
        <w:t xml:space="preserve"> могут быть заданы заранее или могут рассчитываться, исходя из их равномерного расположения на оси.</w:t>
      </w:r>
    </w:p>
    <w:p w:rsidR="00C94C03" w:rsidRDefault="002318A4" w:rsidP="002318A4">
      <w:pPr>
        <w:ind w:firstLine="720"/>
        <w:jc w:val="both"/>
      </w:pPr>
      <w:r>
        <w:t xml:space="preserve"> </w:t>
      </w:r>
    </w:p>
    <w:p w:rsidR="00260585" w:rsidRDefault="00260585" w:rsidP="00260585">
      <w:pPr>
        <w:pStyle w:val="3"/>
      </w:pPr>
      <w:r>
        <w:rPr>
          <w:bCs w:val="0"/>
          <w:i/>
          <w:sz w:val="28"/>
          <w:szCs w:val="28"/>
        </w:rPr>
        <w:t xml:space="preserve"> </w:t>
      </w:r>
      <w:r w:rsidR="002318A4" w:rsidRPr="00260585">
        <w:rPr>
          <w:bCs w:val="0"/>
          <w:i/>
          <w:sz w:val="28"/>
          <w:szCs w:val="28"/>
        </w:rPr>
        <w:t xml:space="preserve">Физическая и экранная </w:t>
      </w:r>
      <w:r w:rsidR="00C05FB8">
        <w:rPr>
          <w:bCs w:val="0"/>
          <w:i/>
          <w:sz w:val="28"/>
          <w:szCs w:val="28"/>
        </w:rPr>
        <w:t xml:space="preserve">декартовы </w:t>
      </w:r>
      <w:r w:rsidR="002318A4" w:rsidRPr="00260585">
        <w:rPr>
          <w:bCs w:val="0"/>
          <w:i/>
          <w:sz w:val="28"/>
          <w:szCs w:val="28"/>
        </w:rPr>
        <w:t>системы координат</w:t>
      </w:r>
    </w:p>
    <w:p w:rsidR="002318A4" w:rsidRDefault="002318A4" w:rsidP="00260585">
      <w:pPr>
        <w:ind w:firstLine="720"/>
        <w:jc w:val="both"/>
      </w:pPr>
      <w:r>
        <w:t xml:space="preserve">Физическая </w:t>
      </w:r>
      <w:proofErr w:type="gramStart"/>
      <w:r w:rsidR="00C05FB8">
        <w:t xml:space="preserve">декартова </w:t>
      </w:r>
      <w:r>
        <w:t>система координат задается</w:t>
      </w:r>
      <w:proofErr w:type="gramEnd"/>
      <w:r>
        <w:t xml:space="preserve"> </w:t>
      </w:r>
      <w:r w:rsidR="00A6330A">
        <w:t xml:space="preserve">точкой начала координат и двумя осями: </w:t>
      </w:r>
      <w:r>
        <w:t>осью абсцисс (ось значений аргумента</w:t>
      </w:r>
      <w:r w:rsidR="00A6330A" w:rsidRPr="00A6330A">
        <w:t xml:space="preserve"> </w:t>
      </w:r>
      <w:r w:rsidR="00A6330A" w:rsidRPr="00A6330A">
        <w:rPr>
          <w:i/>
          <w:lang w:val="en-US"/>
        </w:rPr>
        <w:t>x</w:t>
      </w:r>
      <w:r>
        <w:t>), осью ординат (ось значений функции </w:t>
      </w:r>
      <w:r w:rsidR="00A6330A" w:rsidRPr="00A6330A">
        <w:rPr>
          <w:i/>
          <w:lang w:val="en-US"/>
        </w:rPr>
        <w:t>y</w:t>
      </w:r>
      <w:r>
        <w:t xml:space="preserve">). Экранная система координат </w:t>
      </w:r>
      <w:r w:rsidR="00C05FB8">
        <w:t xml:space="preserve">тоже декартова и </w:t>
      </w:r>
      <w:r>
        <w:t>задается горизонтальной и вертикальной осями, начало координат совпадает с верхним левым углом окна компонента, на котором размещается изображение. Отсчеты по осям ведутся пикселями, т.е. точками изображения. Координаты четырех углов окна компонента с изображением можно записать следующим образом:</w:t>
      </w:r>
    </w:p>
    <w:p w:rsidR="002318A4" w:rsidRDefault="002318A4" w:rsidP="002318A4">
      <w:pPr>
        <w:tabs>
          <w:tab w:val="left" w:pos="2340"/>
          <w:tab w:val="left" w:pos="2520"/>
        </w:tabs>
        <w:ind w:left="720"/>
        <w:jc w:val="both"/>
      </w:pPr>
      <w:r>
        <w:t>левый верхний</w:t>
      </w:r>
      <w:r w:rsidRPr="00F12396">
        <w:tab/>
      </w:r>
      <w:r w:rsidRPr="00F12396">
        <w:tab/>
      </w:r>
      <w:r>
        <w:t>– (0, 0);</w:t>
      </w:r>
    </w:p>
    <w:p w:rsidR="002318A4" w:rsidRDefault="002318A4" w:rsidP="002318A4">
      <w:pPr>
        <w:tabs>
          <w:tab w:val="left" w:pos="2340"/>
          <w:tab w:val="left" w:pos="2520"/>
        </w:tabs>
        <w:ind w:left="720"/>
        <w:jc w:val="both"/>
      </w:pPr>
      <w:r>
        <w:t>левый нижний</w:t>
      </w:r>
      <w:r w:rsidRPr="00F12396">
        <w:tab/>
      </w:r>
      <w:r w:rsidRPr="00F12396">
        <w:tab/>
      </w:r>
      <w:r>
        <w:t xml:space="preserve">– (0, </w:t>
      </w:r>
      <w:proofErr w:type="spellStart"/>
      <w:r>
        <w:t>имя_компонента</w:t>
      </w:r>
      <w:proofErr w:type="spellEnd"/>
      <w:r>
        <w:t>.</w:t>
      </w:r>
      <w:r>
        <w:rPr>
          <w:lang w:val="en-US"/>
        </w:rPr>
        <w:t>Height</w:t>
      </w:r>
      <w:r w:rsidRPr="00F12396">
        <w:t>);</w:t>
      </w:r>
    </w:p>
    <w:p w:rsidR="002318A4" w:rsidRDefault="002318A4" w:rsidP="002318A4">
      <w:pPr>
        <w:tabs>
          <w:tab w:val="left" w:pos="2340"/>
          <w:tab w:val="left" w:pos="2520"/>
        </w:tabs>
        <w:ind w:left="720"/>
        <w:jc w:val="both"/>
      </w:pPr>
      <w:r>
        <w:t>правый верхний</w:t>
      </w:r>
      <w:r w:rsidRPr="00F12396">
        <w:tab/>
      </w:r>
      <w:r>
        <w:t>– (</w:t>
      </w:r>
      <w:proofErr w:type="spellStart"/>
      <w:r>
        <w:t>имя_компонента</w:t>
      </w:r>
      <w:proofErr w:type="spellEnd"/>
      <w:r>
        <w:t>.</w:t>
      </w:r>
      <w:r>
        <w:rPr>
          <w:lang w:val="en-US"/>
        </w:rPr>
        <w:t>Width</w:t>
      </w:r>
      <w:r w:rsidRPr="00F12396">
        <w:t>, 0</w:t>
      </w:r>
      <w:r>
        <w:t>);</w:t>
      </w:r>
    </w:p>
    <w:p w:rsidR="002318A4" w:rsidRDefault="002318A4" w:rsidP="002318A4">
      <w:pPr>
        <w:tabs>
          <w:tab w:val="left" w:pos="2340"/>
          <w:tab w:val="left" w:pos="2520"/>
        </w:tabs>
        <w:ind w:left="720"/>
        <w:jc w:val="both"/>
      </w:pPr>
      <w:r>
        <w:t>правый нижний</w:t>
      </w:r>
      <w:r w:rsidRPr="00F12396">
        <w:tab/>
      </w:r>
      <w:r>
        <w:t>– (</w:t>
      </w:r>
      <w:proofErr w:type="spellStart"/>
      <w:r>
        <w:t>имя_компонента</w:t>
      </w:r>
      <w:proofErr w:type="spellEnd"/>
      <w:r>
        <w:t>.</w:t>
      </w:r>
      <w:r>
        <w:rPr>
          <w:lang w:val="en-US"/>
        </w:rPr>
        <w:t>Width</w:t>
      </w:r>
      <w:r w:rsidRPr="00F12396">
        <w:t xml:space="preserve">, </w:t>
      </w:r>
      <w:proofErr w:type="spellStart"/>
      <w:r>
        <w:t>имя_компонента</w:t>
      </w:r>
      <w:proofErr w:type="spellEnd"/>
      <w:r>
        <w:t>.</w:t>
      </w:r>
      <w:r>
        <w:rPr>
          <w:lang w:val="en-US"/>
        </w:rPr>
        <w:t>Height</w:t>
      </w:r>
      <w:r>
        <w:t>).</w:t>
      </w:r>
    </w:p>
    <w:p w:rsidR="002318A4" w:rsidRDefault="002318A4" w:rsidP="002318A4">
      <w:pPr>
        <w:ind w:firstLine="720"/>
        <w:jc w:val="both"/>
      </w:pPr>
      <w:r>
        <w:t>Для того чтобы график на экране выглядел так же, как график, построенный в физической системе координат (например, на миллиметровой бумаге), нужно выполнить преобразование физических координат в экранные, используя правила подобия.</w:t>
      </w:r>
    </w:p>
    <w:p w:rsidR="002318A4" w:rsidRDefault="002318A4" w:rsidP="002318A4">
      <w:pPr>
        <w:ind w:firstLine="720"/>
        <w:jc w:val="both"/>
      </w:pPr>
      <w:r>
        <w:t xml:space="preserve">Пусть в физической системе координат задана область значений аргумента </w:t>
      </w:r>
      <w:r w:rsidRPr="00D70A99">
        <w:rPr>
          <w:position w:val="-14"/>
        </w:rPr>
        <w:object w:dxaOrig="1040" w:dyaOrig="380">
          <v:shape id="_x0000_i1036" type="#_x0000_t75" style="width:51.75pt;height:18.75pt" o:ole="">
            <v:imagedata r:id="rId29" o:title=""/>
          </v:shape>
          <o:OLEObject Type="Embed" ProgID="Equation.3" ShapeID="_x0000_i1036" DrawAspect="Content" ObjectID="_1665399273" r:id="rId30"/>
        </w:object>
      </w:r>
      <w:r>
        <w:t xml:space="preserve">. Тогда область возможных значений функции </w:t>
      </w:r>
      <w:r w:rsidRPr="00E668B1">
        <w:rPr>
          <w:position w:val="-12"/>
        </w:rPr>
        <w:object w:dxaOrig="1120" w:dyaOrig="360">
          <v:shape id="_x0000_i1037" type="#_x0000_t75" style="width:56.25pt;height:18pt" o:ole="">
            <v:imagedata r:id="rId31" o:title=""/>
          </v:shape>
          <o:OLEObject Type="Embed" ProgID="Equation.3" ShapeID="_x0000_i1037" DrawAspect="Content" ObjectID="_1665399274" r:id="rId32"/>
        </w:object>
      </w:r>
      <w:r>
        <w:t xml:space="preserve"> – минимальное и максимальное значения, которых достигает функция в указанной области значений аргумента. </w:t>
      </w:r>
    </w:p>
    <w:p w:rsidR="002318A4" w:rsidRDefault="002318A4" w:rsidP="002318A4">
      <w:pPr>
        <w:ind w:firstLine="720"/>
        <w:jc w:val="both"/>
      </w:pPr>
      <w:r>
        <w:t>Зададим координаты области окна компонента, в которой нужно изобразить график: левый верхний угол</w:t>
      </w:r>
      <w:proofErr w:type="gramStart"/>
      <w:r>
        <w:t xml:space="preserve"> – (</w:t>
      </w:r>
      <w:r w:rsidRPr="00E142EE">
        <w:rPr>
          <w:position w:val="-14"/>
        </w:rPr>
        <w:object w:dxaOrig="840" w:dyaOrig="380">
          <v:shape id="_x0000_i1038" type="#_x0000_t75" style="width:42pt;height:18.75pt" o:ole="">
            <v:imagedata r:id="rId33" o:title=""/>
          </v:shape>
          <o:OLEObject Type="Embed" ProgID="Equation.3" ShapeID="_x0000_i1038" DrawAspect="Content" ObjectID="_1665399275" r:id="rId34"/>
        </w:object>
      </w:r>
      <w:r>
        <w:t xml:space="preserve">), </w:t>
      </w:r>
      <w:proofErr w:type="gramEnd"/>
      <w:r>
        <w:t>правый нижний угол – (</w:t>
      </w:r>
      <w:r w:rsidRPr="00E142EE">
        <w:rPr>
          <w:position w:val="-12"/>
        </w:rPr>
        <w:object w:dxaOrig="840" w:dyaOrig="360">
          <v:shape id="_x0000_i1039" type="#_x0000_t75" style="width:42pt;height:18pt" o:ole="">
            <v:imagedata r:id="rId35" o:title=""/>
          </v:shape>
          <o:OLEObject Type="Embed" ProgID="Equation.3" ShapeID="_x0000_i1039" DrawAspect="Content" ObjectID="_1665399276" r:id="rId36"/>
        </w:object>
      </w:r>
      <w:r>
        <w:t xml:space="preserve">). </w:t>
      </w:r>
    </w:p>
    <w:p w:rsidR="002318A4" w:rsidRDefault="002318A4" w:rsidP="002318A4">
      <w:pPr>
        <w:ind w:firstLine="720"/>
        <w:jc w:val="both"/>
      </w:pPr>
      <w:r>
        <w:t>Выберем точку с физическими координатами</w:t>
      </w:r>
      <w:proofErr w:type="gramStart"/>
      <w:r>
        <w:t xml:space="preserve"> (</w:t>
      </w:r>
      <w:r w:rsidRPr="00E142EE">
        <w:rPr>
          <w:position w:val="-10"/>
        </w:rPr>
        <w:object w:dxaOrig="460" w:dyaOrig="260">
          <v:shape id="_x0000_i1040" type="#_x0000_t75" style="width:23.25pt;height:12.75pt" o:ole="">
            <v:imagedata r:id="rId37" o:title=""/>
          </v:shape>
          <o:OLEObject Type="Embed" ProgID="Equation.3" ShapeID="_x0000_i1040" DrawAspect="Content" ObjectID="_1665399277" r:id="rId38"/>
        </w:object>
      </w:r>
      <w:r>
        <w:t xml:space="preserve">), </w:t>
      </w:r>
      <w:proofErr w:type="gramEnd"/>
      <w:r>
        <w:t>отображаемую в точку с экранными координатами (</w:t>
      </w:r>
      <w:r w:rsidRPr="00E142EE">
        <w:rPr>
          <w:position w:val="-10"/>
        </w:rPr>
        <w:object w:dxaOrig="600" w:dyaOrig="300">
          <v:shape id="_x0000_i1041" type="#_x0000_t75" style="width:30pt;height:15pt" o:ole="">
            <v:imagedata r:id="rId39" o:title=""/>
          </v:shape>
          <o:OLEObject Type="Embed" ProgID="Equation.3" ShapeID="_x0000_i1041" DrawAspect="Content" ObjectID="_1665399278" r:id="rId40"/>
        </w:object>
      </w:r>
      <w:r>
        <w:t xml:space="preserve">). </w:t>
      </w:r>
    </w:p>
    <w:p w:rsidR="002318A4" w:rsidRDefault="002318A4" w:rsidP="002318A4">
      <w:pPr>
        <w:ind w:firstLine="720"/>
        <w:jc w:val="both"/>
      </w:pPr>
    </w:p>
    <w:p w:rsidR="002318A4" w:rsidRDefault="002318A4" w:rsidP="002318A4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CA7FED" wp14:editId="559A922B">
                <wp:simplePos x="0" y="0"/>
                <wp:positionH relativeFrom="column">
                  <wp:posOffset>0</wp:posOffset>
                </wp:positionH>
                <wp:positionV relativeFrom="paragraph">
                  <wp:posOffset>-19050</wp:posOffset>
                </wp:positionV>
                <wp:extent cx="3067685" cy="2762250"/>
                <wp:effectExtent l="0" t="0" r="0" b="0"/>
                <wp:wrapNone/>
                <wp:docPr id="1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685" cy="2762250"/>
                          <a:chOff x="1701" y="1104"/>
                          <a:chExt cx="4831" cy="4350"/>
                        </a:xfrm>
                      </wpg:grpSpPr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41" y="1659"/>
                            <a:ext cx="3599" cy="3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1104"/>
                            <a:ext cx="1441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8A4" w:rsidRDefault="002318A4" w:rsidP="002318A4">
                              <w:r>
                                <w:t>(</w:t>
                              </w:r>
                              <w:r w:rsidRPr="00E142EE">
                                <w:rPr>
                                  <w:position w:val="-14"/>
                                </w:rPr>
                                <w:object w:dxaOrig="960" w:dyaOrig="380">
                                  <v:shape id="_x0000_i1043" type="#_x0000_t75" style="width:48pt;height:18.75pt" o:ole="">
                                    <v:imagedata r:id="rId41" o:title=""/>
                                  </v:shape>
                                  <o:OLEObject Type="Embed" ProgID="Equation.3" ShapeID="_x0000_i1043" DrawAspect="Content" ObjectID="_1665399285" r:id="rId42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1" y="4914"/>
                            <a:ext cx="1441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8A4" w:rsidRPr="00C33CB5" w:rsidRDefault="002318A4" w:rsidP="002318A4">
                              <w:r>
                                <w:t>(</w:t>
                              </w:r>
                              <w:r w:rsidRPr="00E20771">
                                <w:rPr>
                                  <w:position w:val="-12"/>
                                </w:rPr>
                                <w:object w:dxaOrig="940" w:dyaOrig="360">
                                  <v:shape id="_x0000_i1045" type="#_x0000_t75" style="width:47.25pt;height:18pt" o:ole="">
                                    <v:imagedata r:id="rId43" o:title=""/>
                                  </v:shape>
                                  <o:OLEObject Type="Embed" ProgID="Equation.3" ShapeID="_x0000_i1045" DrawAspect="Content" ObjectID="_1665399286" r:id="rId44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501" y="3459"/>
                            <a:ext cx="125" cy="125"/>
                          </a:xfrm>
                          <a:prstGeom prst="ellipse">
                            <a:avLst/>
                          </a:prstGeom>
                          <a:solidFill>
                            <a:srgbClr val="9933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231" y="3009"/>
                            <a:ext cx="7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8A4" w:rsidRDefault="002318A4" w:rsidP="002318A4">
                              <w:r>
                                <w:t>(</w:t>
                              </w:r>
                              <w:r w:rsidRPr="00091842">
                                <w:rPr>
                                  <w:position w:val="-10"/>
                                </w:rPr>
                                <w:object w:dxaOrig="460" w:dyaOrig="260">
                                  <v:shape id="_x0000_i1047" type="#_x0000_t75" style="width:23.25pt;height:12.75pt" o:ole="">
                                    <v:imagedata r:id="rId37" o:title=""/>
                                  </v:shape>
                                  <o:OLEObject Type="Embed" ProgID="Equation.3" ShapeID="_x0000_i1047" DrawAspect="Content" ObjectID="_1665399287" r:id="rId45"/>
                                </w:objec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left:0;text-align:left;margin-left:0;margin-top:-1.5pt;width:241.55pt;height:217.5pt;z-index:251659264" coordorigin="1701,1104" coordsize="4831,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">
                <v:rect id="Rectangle 4" o:spid="_x0000_s1027" style="position:absolute;left:2241;top:1659;width:3599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1701;top:1104;width:14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2318A4" w:rsidRDefault="002318A4" w:rsidP="002318A4">
                        <w:r>
                          <w:t>(</w:t>
                        </w:r>
                        <w:r w:rsidRPr="00E142EE">
                          <w:rPr>
                            <w:position w:val="-14"/>
                          </w:rPr>
                          <w:object w:dxaOrig="960" w:dyaOrig="380">
                            <v:shape id="_x0000_i1049" type="#_x0000_t75" style="width:48pt;height:18.75pt" o:ole="">
                              <v:imagedata r:id="rId46" o:title=""/>
                            </v:shape>
                            <o:OLEObject Type="Embed" ProgID="Equation.3" ShapeID="_x0000_i1049" DrawAspect="Content" ObjectID="_1633456392" r:id="rId47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9" o:spid="_x0000_s1029" type="#_x0000_t202" style="position:absolute;left:5091;top:4914;width:144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2318A4" w:rsidRPr="00C33CB5" w:rsidRDefault="002318A4" w:rsidP="002318A4">
                        <w:r>
                          <w:t>(</w:t>
                        </w:r>
                        <w:r w:rsidRPr="00E20771">
                          <w:rPr>
                            <w:position w:val="-12"/>
                          </w:rPr>
                          <w:object w:dxaOrig="940" w:dyaOrig="360">
                            <v:shape id="_x0000_i1050" type="#_x0000_t75" style="width:47.25pt;height:18pt" o:ole="">
                              <v:imagedata r:id="rId48" o:title=""/>
                            </v:shape>
                            <o:OLEObject Type="Embed" ProgID="Equation.3" ShapeID="_x0000_i1050" DrawAspect="Content" ObjectID="_1633456393" r:id="rId49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shape>
                <v:oval id="Oval 12" o:spid="_x0000_s1030" style="position:absolute;left:3501;top:3459;width:125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05GMMA&#10;AADbAAAADwAAAGRycy9kb3ducmV2LnhtbESPQWvCQBSE7wX/w/IKvUjdVEEkuoq2VfSkpnp/ZJ9J&#10;aPZt2N1q8u9dQehxmJlvmNmiNbW4kvOVZQUfgwQEcW51xYWC08/6fQLCB2SNtWVS0JGHxbz3MsNU&#10;2xsf6ZqFQkQI+xQVlCE0qZQ+L8mgH9iGOHoX6wyGKF0htcNbhJtaDpNkLA1WHBdKbOizpPw3+zMK&#10;vovVV9btrO73d+eq0ZuD23dLpd5e2+UURKA2/Ief7a1WMBzB40v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05GMMAAADbAAAADwAAAAAAAAAAAAAAAACYAgAAZHJzL2Rv&#10;d25yZXYueG1sUEsFBgAAAAAEAAQA9QAAAIgDAAAAAA==&#10;" fillcolor="#930"/>
                <v:shape id="Text Box 14" o:spid="_x0000_s1031" type="#_x0000_t202" style="position:absolute;left:3231;top:300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<v:textbox inset="0,0,0,0">
                    <w:txbxContent>
                      <w:p w:rsidR="002318A4" w:rsidRDefault="002318A4" w:rsidP="002318A4">
                        <w:r>
                          <w:t>(</w:t>
                        </w:r>
                        <w:r w:rsidRPr="00091842">
                          <w:rPr>
                            <w:position w:val="-10"/>
                          </w:rPr>
                          <w:object w:dxaOrig="460" w:dyaOrig="260">
                            <v:shape id="_x0000_i1051" type="#_x0000_t75" style="width:23.25pt;height:12.75pt" o:ole="">
                              <v:imagedata r:id="rId50" o:title=""/>
                            </v:shape>
                            <o:OLEObject Type="Embed" ProgID="Equation.3" ShapeID="_x0000_i1051" DrawAspect="Content" ObjectID="_1633456394" r:id="rId51"/>
                          </w:objec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25E66B1E" wp14:editId="13A81C2B">
                <wp:extent cx="5829300" cy="2752725"/>
                <wp:effectExtent l="0" t="0" r="0" b="0"/>
                <wp:docPr id="18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Line 19"/>
                        <wps:cNvCnPr/>
                        <wps:spPr bwMode="auto">
                          <a:xfrm>
                            <a:off x="1181100" y="1562100"/>
                            <a:ext cx="635" cy="835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/>
                        <wps:spPr bwMode="auto">
                          <a:xfrm flipH="1">
                            <a:off x="342900" y="1514475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" name="Group 25"/>
                        <wpg:cNvGrpSpPr>
                          <a:grpSpLocks/>
                        </wpg:cNvGrpSpPr>
                        <wpg:grpSpPr bwMode="auto">
                          <a:xfrm>
                            <a:off x="2857500" y="123825"/>
                            <a:ext cx="2743835" cy="2457450"/>
                            <a:chOff x="6921" y="1689"/>
                            <a:chExt cx="4321" cy="3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1" y="5019"/>
                              <a:ext cx="1441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8A4" w:rsidRPr="00C33CB5" w:rsidRDefault="002318A4" w:rsidP="002318A4">
                                <w:r>
                                  <w:t>(</w:t>
                                </w:r>
                                <w:r w:rsidRPr="00E142EE">
                                  <w:rPr>
                                    <w:position w:val="-12"/>
                                  </w:rPr>
                                  <w:object w:dxaOrig="840" w:dyaOrig="360">
                                    <v:shape id="_x0000_i1049" type="#_x0000_t75" style="width:42pt;height:18pt" o:ole="">
                                      <v:imagedata r:id="rId35" o:title=""/>
                                    </v:shape>
                                    <o:OLEObject Type="Embed" ProgID="Equation.3" ShapeID="_x0000_i1049" DrawAspect="Content" ObjectID="_1665399288" r:id="rId52"/>
                                  </w:objec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1" y="1689"/>
                              <a:ext cx="1441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8A4" w:rsidRDefault="002318A4" w:rsidP="002318A4">
                                <w:r>
                                  <w:t>(</w:t>
                                </w:r>
                                <w:r w:rsidRPr="00E142EE">
                                  <w:rPr>
                                    <w:position w:val="-14"/>
                                  </w:rPr>
                                  <w:object w:dxaOrig="840" w:dyaOrig="380">
                                    <v:shape id="_x0000_i1051" type="#_x0000_t75" style="width:42pt;height:18.75pt" o:ole="">
                                      <v:imagedata r:id="rId33" o:title=""/>
                                    </v:shape>
                                    <o:OLEObject Type="Embed" ProgID="Equation.3" ShapeID="_x0000_i1051" DrawAspect="Content" ObjectID="_1665399289" r:id="rId53"/>
                                  </w:objec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41" y="2259"/>
                              <a:ext cx="2880" cy="2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571" y="3759"/>
                              <a:ext cx="125" cy="125"/>
                            </a:xfrm>
                            <a:prstGeom prst="ellipse">
                              <a:avLst/>
                            </a:prstGeom>
                            <a:solidFill>
                              <a:srgbClr val="9933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76" y="3339"/>
                              <a:ext cx="1065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8A4" w:rsidRDefault="002318A4" w:rsidP="002318A4">
                                <w:r>
                                  <w:t>(</w:t>
                                </w:r>
                                <w:r w:rsidRPr="003B0643">
                                  <w:rPr>
                                    <w:position w:val="-10"/>
                                  </w:rPr>
                                  <w:object w:dxaOrig="600" w:dyaOrig="300">
                                    <v:shape id="_x0000_i1053" type="#_x0000_t75" style="width:30pt;height:15pt" o:ole="">
                                      <v:imagedata r:id="rId54" o:title=""/>
                                    </v:shape>
                                    <o:OLEObject Type="Embed" ProgID="Equation.3" ShapeID="_x0000_i1053" DrawAspect="Content" ObjectID="_1665399290" r:id="rId55"/>
                                  </w:objec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Line 21"/>
                          <wps:cNvCnPr/>
                          <wps:spPr bwMode="auto">
                            <a:xfrm>
                              <a:off x="8631" y="3909"/>
                              <a:ext cx="1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2"/>
                          <wps:cNvCnPr/>
                          <wps:spPr bwMode="auto">
                            <a:xfrm flipH="1">
                              <a:off x="7641" y="3834"/>
                              <a:ext cx="9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32" editas="canvas" style="width:459pt;height:216.75pt;mso-position-horizontal-relative:char;mso-position-vertical-relative:line" coordsize="58293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">
                <v:shape id="_x0000_s1033" type="#_x0000_t75" style="position:absolute;width:58293;height:27527;visibility:visible;mso-wrap-style:square">
                  <v:fill o:detectmouseclick="t"/>
                  <v:path o:connecttype="none"/>
                </v:shape>
                <v:line id="Line 19" o:spid="_x0000_s1034" style="position:absolute;visibility:visible;mso-wrap-style:square" from="11811,15621" to="11817,23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A/L8AAADaAAAADwAAAGRycy9kb3ducmV2LnhtbERPTWvCQBC9F/wPywje6kYPpY2uIoLg&#10;wVqq4nnIjkk0Oxt315j++86h0OPjfc+XvWtURyHWng1Mxhko4sLbmksDp+Pm9R1UTMgWG89k4Ici&#10;LBeDlznm1j/5m7pDKpWEcMzRQJVSm2sdi4ocxrFviYW7+OAwCQyltgGfEu4aPc2yN+2wZmmosKV1&#10;RcXt8HDSW5S7cD9fb/328rnb3Ln72B+/jBkN+9UMVKI+/Yv/3FtrQLbKFbkBe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jMA/L8AAADaAAAADwAAAAAAAAAAAAAAAACh&#10;AgAAZHJzL2Rvd25yZXYueG1sUEsFBgAAAAAEAAQA+QAAAI0DAAAAAA==&#10;">
                  <v:stroke dashstyle="dash"/>
                </v:line>
                <v:line id="Line 20" o:spid="_x0000_s1035" style="position:absolute;flip:x;visibility:visible;mso-wrap-style:square" from="3429,15144" to="11430,1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BsS8IAAADaAAAADwAAAGRycy9kb3ducmV2LnhtbESPQWvCQBSE7wX/w/IEb81GocWmriJi&#10;ixQvbpv7S/Z1E5p9G7Jbjf/eFQo9DjPzDbPajK4TZxpC61nBPMtBENfetGwVfH2+PS5BhIhssPNM&#10;Cq4UYLOePKywMP7CJzrraEWCcChQQRNjX0gZ6oYchsz3xMn79oPDmORgpRnwkuCuk4s8f5YOW04L&#10;Dfa0a6j+0b9OQbXflvajKvduwUfzbp90xVIrNZuO21cQkcb4H/5rH4yCF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BsS8IAAADaAAAADwAAAAAAAAAAAAAA&#10;AAChAgAAZHJzL2Rvd25yZXYueG1sUEsFBgAAAAAEAAQA+QAAAJADAAAAAA==&#10;">
                  <v:stroke dashstyle="dash"/>
                </v:line>
                <v:group id="Group 25" o:spid="_x0000_s1036" style="position:absolute;left:28575;top:1238;width:27438;height:24574" coordorigin="6921,1689" coordsize="4321,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7" type="#_x0000_t202" style="position:absolute;left:9801;top:5019;width:144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2318A4" w:rsidRPr="00C33CB5" w:rsidRDefault="002318A4" w:rsidP="002318A4">
                          <w:r>
                            <w:t>(</w:t>
                          </w:r>
                          <w:r w:rsidRPr="00E142EE">
                            <w:rPr>
                              <w:position w:val="-12"/>
                            </w:rPr>
                            <w:object w:dxaOrig="840" w:dyaOrig="360">
                              <v:shape id="_x0000_i1052" type="#_x0000_t75" style="width:42pt;height:18pt" o:ole="">
                                <v:imagedata r:id="rId56" o:title=""/>
                              </v:shape>
                              <o:OLEObject Type="Embed" ProgID="Equation.3" ShapeID="_x0000_i1052" DrawAspect="Content" ObjectID="_1633456395" r:id="rId57"/>
                            </w:objec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5" o:spid="_x0000_s1038" type="#_x0000_t202" style="position:absolute;left:6921;top:1689;width:1441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<v:textbox>
                      <w:txbxContent>
                        <w:p w:rsidR="002318A4" w:rsidRDefault="002318A4" w:rsidP="002318A4">
                          <w:r>
                            <w:t>(</w:t>
                          </w:r>
                          <w:r w:rsidRPr="00E142EE">
                            <w:rPr>
                              <w:position w:val="-14"/>
                            </w:rPr>
                            <w:object w:dxaOrig="840" w:dyaOrig="380">
                              <v:shape id="_x0000_i1053" type="#_x0000_t75" style="width:42pt;height:18.75pt" o:ole="">
                                <v:imagedata r:id="rId58" o:title=""/>
                              </v:shape>
                              <o:OLEObject Type="Embed" ProgID="Equation.3" ShapeID="_x0000_i1053" DrawAspect="Content" ObjectID="_1633456396" r:id="rId59"/>
                            </w:objec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7" o:spid="_x0000_s1039" style="position:absolute;left:7641;top:2259;width:2880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oval id="Oval 13" o:spid="_x0000_s1040" style="position:absolute;left:8571;top:3759;width:125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r0cIA&#10;AADbAAAADwAAAGRycy9kb3ducmV2LnhtbERPTWvCQBC9C/0PyxR6Ed1UpEh0lbS1pZ7UqPchO01C&#10;s7NhdxuTf+8WCt7m8T5ntelNIzpyvras4HmagCAurK65VHA+fUwWIHxA1thYJgUDedisH0YrTLW9&#10;8pG6PJQihrBPUUEVQptK6YuKDPqpbYkj922dwRChK6V2eI3hppGzJHmRBmuODRW29FZR8ZP/GgXb&#10;8vU9H3ZWj8e7S93qz4PbD5lST499tgQRqA938b/7S8f5c/j7JR4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GvRwgAAANsAAAAPAAAAAAAAAAAAAAAAAJgCAABkcnMvZG93&#10;bnJldi54bWxQSwUGAAAAAAQABAD1AAAAhwMAAAAA&#10;" fillcolor="#930"/>
                  <v:shape id="Text Box 15" o:spid="_x0000_s1041" type="#_x0000_t202" style="position:absolute;left:8376;top:3339;width:106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  <v:textbox inset="0,0,0,0">
                      <w:txbxContent>
                        <w:p w:rsidR="002318A4" w:rsidRDefault="002318A4" w:rsidP="002318A4">
                          <w:r>
                            <w:t>(</w:t>
                          </w:r>
                          <w:r w:rsidRPr="003B0643">
                            <w:rPr>
                              <w:position w:val="-10"/>
                            </w:rPr>
                            <w:object w:dxaOrig="600" w:dyaOrig="300">
                              <v:shape id="_x0000_i1054" type="#_x0000_t75" style="width:30pt;height:15pt" o:ole="">
                                <v:imagedata r:id="rId60" o:title=""/>
                              </v:shape>
                              <o:OLEObject Type="Embed" ProgID="Equation.3" ShapeID="_x0000_i1054" DrawAspect="Content" ObjectID="_1633456397" r:id="rId61"/>
                            </w:objec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line id="Line 21" o:spid="_x0000_s1042" style="position:absolute;visibility:visible;mso-wrap-style:square" from="8631,3909" to="8632,4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5NsMAAADbAAAADwAAAGRycy9kb3ducmV2LnhtbESPQYvCMBCF78L+hzALe9NUD6Jdo4gg&#10;eHBXtLLnoRnbajOpSazdf28EwdsM78373swWnalFS85XlhUMBwkI4tzqigsFx2zdn4DwAVljbZkU&#10;/JOHxfyjN8NU2zvvqT2EQsQQ9ikqKENoUil9XpJBP7ANcdRO1hkMcXWF1A7vMdzUcpQkY2mw4kgo&#10;saFVSfnlcDORmxdbd/07X7rN6We7vnI7/c12Sn19dstvEIG68Da/rjc61h/D85c4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uTbDAAAA2wAAAA8AAAAAAAAAAAAA&#10;AAAAoQIAAGRycy9kb3ducmV2LnhtbFBLBQYAAAAABAAEAPkAAACRAwAAAAA=&#10;">
                    <v:stroke dashstyle="dash"/>
                  </v:line>
                  <v:line id="Line 22" o:spid="_x0000_s1043" style="position:absolute;flip:x;visibility:visible;mso-wrap-style:square" from="7641,3834" to="8541,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7rrL8AAADbAAAADwAAAGRycy9kb3ducmV2LnhtbERPTYvCMBC9C/6HMMLeNFXQlWoUEZVF&#10;9rJV79NmTIvNpDRRu/9+syB4m8f7nOW6s7V4UOsrxwrGowQEceF0xUbB+bQfzkH4gKyxdkwKfsnD&#10;etXvLTHV7sk/9MiCETGEfYoKyhCaVEpflGTRj1xDHLmray2GCFsjdYvPGG5rOUmSmbRYcWwosaFt&#10;ScUtu1sF+W5zMcf8srMT/tYHM81ylplSH4NuswARqAtv8cv9peP8T/j/JR4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c7rrL8AAADbAAAADwAAAAAAAAAAAAAAAACh&#10;AgAAZHJzL2Rvd25yZXYueG1sUEsFBgAAAAAEAAQA+QAAAI0DAAAAAA==&#10;">
                    <v:stroke dashstyle="dash"/>
                  </v:line>
                </v:group>
                <w10:anchorlock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318A4" w:rsidTr="009E1393">
        <w:tc>
          <w:tcPr>
            <w:tcW w:w="4785" w:type="dxa"/>
          </w:tcPr>
          <w:p w:rsidR="002318A4" w:rsidRPr="005D5FEB" w:rsidRDefault="002318A4" w:rsidP="009E1393">
            <w:pPr>
              <w:jc w:val="center"/>
            </w:pPr>
            <w:r>
              <w:t>Физическая система координат</w:t>
            </w:r>
          </w:p>
        </w:tc>
        <w:tc>
          <w:tcPr>
            <w:tcW w:w="4786" w:type="dxa"/>
          </w:tcPr>
          <w:p w:rsidR="002318A4" w:rsidRPr="005D5FEB" w:rsidRDefault="002318A4" w:rsidP="009E1393">
            <w:r>
              <w:t xml:space="preserve">       Экранная система координат</w:t>
            </w:r>
          </w:p>
        </w:tc>
      </w:tr>
    </w:tbl>
    <w:p w:rsidR="002318A4" w:rsidRDefault="002318A4" w:rsidP="002318A4">
      <w:pPr>
        <w:jc w:val="both"/>
        <w:rPr>
          <w:lang w:val="en-US"/>
        </w:rPr>
      </w:pPr>
    </w:p>
    <w:p w:rsidR="002318A4" w:rsidRDefault="002318A4" w:rsidP="002318A4">
      <w:pPr>
        <w:ind w:firstLine="720"/>
        <w:jc w:val="both"/>
      </w:pPr>
      <w:r>
        <w:t xml:space="preserve">Запишем правила подобия расстояний между соответствующими точками в физической и экранной системах координат. Выведем соотношения, на основе которых физические координаты следует пересчитывать </w:t>
      </w:r>
      <w:proofErr w:type="gramStart"/>
      <w:r>
        <w:t>в</w:t>
      </w:r>
      <w:proofErr w:type="gramEnd"/>
      <w:r>
        <w:t xml:space="preserve"> экранные.</w:t>
      </w:r>
    </w:p>
    <w:p w:rsidR="002318A4" w:rsidRDefault="002318A4" w:rsidP="002318A4">
      <w:pPr>
        <w:jc w:val="both"/>
      </w:pPr>
    </w:p>
    <w:p w:rsidR="002318A4" w:rsidRPr="00F52BD6" w:rsidRDefault="00E65093" w:rsidP="00C00D83">
      <w:pPr>
        <w:ind w:left="1134"/>
        <w:jc w:val="both"/>
      </w:pPr>
      <w:r w:rsidRPr="00E370F6">
        <w:rPr>
          <w:position w:val="-30"/>
        </w:rPr>
        <w:object w:dxaOrig="2439" w:dyaOrig="700">
          <v:shape id="_x0000_i1054" type="#_x0000_t75" style="width:122.25pt;height:34.5pt" o:ole="">
            <v:imagedata r:id="rId62" o:title=""/>
          </v:shape>
          <o:OLEObject Type="Embed" ProgID="Equation.3" ShapeID="_x0000_i1054" DrawAspect="Content" ObjectID="_1665399279" r:id="rId63"/>
        </w:object>
      </w:r>
      <w:r w:rsidR="002318A4" w:rsidRPr="002154D6">
        <w:tab/>
      </w:r>
      <w:r w:rsidR="002318A4" w:rsidRPr="007F50BF">
        <w:rPr>
          <w:position w:val="-32"/>
        </w:rPr>
        <w:object w:dxaOrig="2860" w:dyaOrig="740">
          <v:shape id="_x0000_i1055" type="#_x0000_t75" style="width:143.25pt;height:36.75pt" o:ole="">
            <v:imagedata r:id="rId64" o:title=""/>
          </v:shape>
          <o:OLEObject Type="Embed" ProgID="Equation.3" ShapeID="_x0000_i1055" DrawAspect="Content" ObjectID="_1665399280" r:id="rId65"/>
        </w:object>
      </w:r>
      <w:r w:rsidR="002318A4" w:rsidRPr="002154D6">
        <w:t>;</w:t>
      </w:r>
      <w:r w:rsidR="00F52BD6">
        <w:tab/>
      </w:r>
      <w:r w:rsidR="00C00D83">
        <w:tab/>
      </w:r>
      <w:r w:rsidR="00C00D83">
        <w:tab/>
      </w:r>
      <w:r w:rsidR="00F52BD6">
        <w:t>(</w:t>
      </w:r>
      <w:r w:rsidR="00F52BD6">
        <w:rPr>
          <w:lang w:val="en-US"/>
        </w:rPr>
        <w:t>I</w:t>
      </w:r>
      <w:r w:rsidR="00F52BD6">
        <w:t>.5.1)</w:t>
      </w:r>
    </w:p>
    <w:p w:rsidR="002318A4" w:rsidRPr="002154D6" w:rsidRDefault="002318A4" w:rsidP="002318A4">
      <w:pPr>
        <w:jc w:val="center"/>
      </w:pPr>
    </w:p>
    <w:p w:rsidR="002318A4" w:rsidRPr="00C00D83" w:rsidRDefault="00E65093" w:rsidP="00C00D83">
      <w:pPr>
        <w:ind w:left="1134"/>
        <w:jc w:val="both"/>
        <w:rPr>
          <w:position w:val="-32"/>
        </w:rPr>
      </w:pPr>
      <w:r w:rsidRPr="00E65093">
        <w:rPr>
          <w:position w:val="-30"/>
        </w:rPr>
        <w:object w:dxaOrig="2640" w:dyaOrig="660">
          <v:shape id="_x0000_i1056" type="#_x0000_t75" style="width:132pt;height:33pt" o:ole="">
            <v:imagedata r:id="rId66" o:title=""/>
          </v:shape>
          <o:OLEObject Type="Embed" ProgID="Equation.3" ShapeID="_x0000_i1056" DrawAspect="Content" ObjectID="_1665399281" r:id="rId67"/>
        </w:object>
      </w:r>
      <w:r w:rsidR="002318A4" w:rsidRPr="00C00D83">
        <w:rPr>
          <w:position w:val="-32"/>
        </w:rPr>
        <w:tab/>
      </w:r>
      <w:r w:rsidR="002318A4" w:rsidRPr="00C00D83">
        <w:rPr>
          <w:position w:val="-32"/>
        </w:rPr>
        <w:object w:dxaOrig="3159" w:dyaOrig="720">
          <v:shape id="_x0000_i1057" type="#_x0000_t75" style="width:158.25pt;height:36pt" o:ole="">
            <v:imagedata r:id="rId68" o:title=""/>
          </v:shape>
          <o:OLEObject Type="Embed" ProgID="Equation.3" ShapeID="_x0000_i1057" DrawAspect="Content" ObjectID="_1665399282" r:id="rId69"/>
        </w:object>
      </w:r>
      <w:r w:rsidR="002318A4" w:rsidRPr="00C00D83">
        <w:rPr>
          <w:position w:val="-32"/>
        </w:rPr>
        <w:t>.</w:t>
      </w:r>
      <w:r w:rsidR="00C00D83" w:rsidRPr="00C00D83">
        <w:rPr>
          <w:position w:val="-32"/>
        </w:rPr>
        <w:tab/>
      </w:r>
      <w:r w:rsidR="00C00D83">
        <w:rPr>
          <w:position w:val="-32"/>
        </w:rPr>
        <w:tab/>
      </w:r>
      <w:r w:rsidR="00C00D83" w:rsidRPr="00C00D83">
        <w:rPr>
          <w:position w:val="-32"/>
        </w:rPr>
        <w:tab/>
        <w:t>(I.5.2)</w:t>
      </w:r>
    </w:p>
    <w:p w:rsidR="002318A4" w:rsidRPr="00F72638" w:rsidRDefault="002318A4" w:rsidP="002318A4">
      <w:pPr>
        <w:jc w:val="center"/>
      </w:pPr>
    </w:p>
    <w:p w:rsidR="002318A4" w:rsidRDefault="002318A4" w:rsidP="002318A4">
      <w:pPr>
        <w:pStyle w:val="a4"/>
      </w:pPr>
      <w:r>
        <w:t xml:space="preserve">В модуле, где строится график, координаты границ областей удобно задать в виде переменных или констант, описанных в разделе </w:t>
      </w:r>
      <w:r w:rsidRPr="00F72638">
        <w:rPr>
          <w:b/>
          <w:lang w:val="en-US"/>
        </w:rPr>
        <w:t>implementation</w:t>
      </w:r>
      <w:r>
        <w:t xml:space="preserve">, а формулы для расчета экранных координат оформить как функции с одним параметром, </w:t>
      </w:r>
      <w:r w:rsidRPr="007D6495">
        <w:rPr>
          <w:position w:val="-6"/>
        </w:rPr>
        <w:object w:dxaOrig="200" w:dyaOrig="220">
          <v:shape id="_x0000_i1058" type="#_x0000_t75" style="width:9.75pt;height:11.25pt" o:ole="">
            <v:imagedata r:id="rId70" o:title=""/>
          </v:shape>
          <o:OLEObject Type="Embed" ProgID="Equation.3" ShapeID="_x0000_i1058" DrawAspect="Content" ObjectID="_1665399283" r:id="rId71"/>
        </w:object>
      </w:r>
      <w:r>
        <w:t xml:space="preserve"> или </w:t>
      </w:r>
      <w:r w:rsidRPr="006F0448">
        <w:rPr>
          <w:position w:val="-10"/>
        </w:rPr>
        <w:object w:dxaOrig="220" w:dyaOrig="260">
          <v:shape id="_x0000_i1059" type="#_x0000_t75" style="width:11.25pt;height:12.75pt" o:ole="">
            <v:imagedata r:id="rId72" o:title=""/>
          </v:shape>
          <o:OLEObject Type="Embed" ProgID="Equation.3" ShapeID="_x0000_i1059" DrawAspect="Content" ObjectID="_1665399284" r:id="rId73"/>
        </w:object>
      </w:r>
      <w:r>
        <w:t xml:space="preserve"> соответственно. Поскольку экранные координаты должны быть целочисленными, следует выполнить округление результата. В дальнейшем, при построении графика, рисовании и </w:t>
      </w:r>
      <w:proofErr w:type="spellStart"/>
      <w:r>
        <w:t>подписывании</w:t>
      </w:r>
      <w:proofErr w:type="spellEnd"/>
      <w:r>
        <w:t xml:space="preserve"> осей, масштабировании или сдвиге области значений аргумента или функции, координаты любой экранной точки вычисляются с помощью этих функций.</w:t>
      </w:r>
    </w:p>
    <w:p w:rsidR="00FA6AD5" w:rsidRDefault="00FA6AD5" w:rsidP="002318A4">
      <w:pPr>
        <w:pStyle w:val="a4"/>
      </w:pPr>
    </w:p>
    <w:p w:rsidR="00FA6AD5" w:rsidRPr="00876056" w:rsidRDefault="00FA6AD5" w:rsidP="00FA6AD5">
      <w:pPr>
        <w:pStyle w:val="3"/>
      </w:pPr>
      <w:r>
        <w:t xml:space="preserve"> </w:t>
      </w:r>
      <w:r w:rsidRPr="00FA6AD5">
        <w:rPr>
          <w:bCs w:val="0"/>
          <w:i/>
          <w:sz w:val="28"/>
          <w:szCs w:val="28"/>
        </w:rPr>
        <w:t>Рисование столбчатой диаграммы</w:t>
      </w:r>
    </w:p>
    <w:p w:rsidR="00347ABA" w:rsidRDefault="00347ABA" w:rsidP="00783AE4">
      <w:pPr>
        <w:ind w:left="900" w:right="540" w:firstLine="720"/>
        <w:jc w:val="both"/>
      </w:pPr>
    </w:p>
    <w:p w:rsidR="00A6330A" w:rsidRPr="00A6330A" w:rsidRDefault="00A6330A" w:rsidP="00D9251B">
      <w:pPr>
        <w:ind w:right="540" w:firstLine="720"/>
        <w:jc w:val="both"/>
      </w:pPr>
      <w:r>
        <w:t xml:space="preserve">Рисование столбчатой диаграммы выполняется с использованием преобразований из физической системы координат в </w:t>
      </w:r>
      <w:proofErr w:type="gramStart"/>
      <w:r>
        <w:t>экранную</w:t>
      </w:r>
      <w:proofErr w:type="gramEnd"/>
      <w:r>
        <w:t xml:space="preserve">. </w:t>
      </w:r>
      <w:r w:rsidR="005B00E8">
        <w:t>Заметим, что по горизонтальной оси будет размещаться определенное количество столбцов. Это позволяет рассчитать ширину столбца напрямую в пикселах</w:t>
      </w:r>
      <w:r w:rsidR="00DD6662">
        <w:t xml:space="preserve">, т.е. преобразование координат из физической системы </w:t>
      </w:r>
      <w:proofErr w:type="gramStart"/>
      <w:r w:rsidR="00DD6662">
        <w:t>в</w:t>
      </w:r>
      <w:proofErr w:type="gramEnd"/>
      <w:r w:rsidR="00DD6662">
        <w:t xml:space="preserve"> экранную для горизонтальной оси делать не нужно</w:t>
      </w:r>
      <w:r w:rsidR="005B00E8">
        <w:t xml:space="preserve">. Высоту столбцов следует вычислять, пользуясь соотношениями </w:t>
      </w:r>
      <w:r w:rsidR="00E65093" w:rsidRPr="00E65093">
        <w:t>(I.5.2)</w:t>
      </w:r>
      <w:r w:rsidR="00E65093">
        <w:t xml:space="preserve"> </w:t>
      </w:r>
      <w:r w:rsidR="005B00E8">
        <w:t xml:space="preserve">для вертикальной оси, оси функции </w:t>
      </w:r>
      <w:r w:rsidR="005B00E8" w:rsidRPr="005B00E8">
        <w:rPr>
          <w:i/>
          <w:lang w:val="en-US"/>
        </w:rPr>
        <w:t>y</w:t>
      </w:r>
      <w:r w:rsidR="005B00E8">
        <w:t xml:space="preserve">. </w:t>
      </w:r>
    </w:p>
    <w:p w:rsidR="00E52755" w:rsidRDefault="005B00E8" w:rsidP="00D9251B">
      <w:pPr>
        <w:ind w:right="540" w:firstLine="720"/>
        <w:jc w:val="both"/>
      </w:pPr>
      <w:r>
        <w:t xml:space="preserve">Рисование отдельного столбца выполняет метод </w:t>
      </w:r>
      <w:proofErr w:type="spellStart"/>
      <w:r w:rsidR="00FA6AD5" w:rsidRPr="00EA24A3">
        <w:rPr>
          <w:b/>
          <w:lang w:val="en-US"/>
        </w:rPr>
        <w:t>FillRect</w:t>
      </w:r>
      <w:proofErr w:type="spellEnd"/>
      <w:r w:rsidR="00FA6AD5" w:rsidRPr="009616A2">
        <w:rPr>
          <w:b/>
        </w:rPr>
        <w:t>(</w:t>
      </w:r>
      <w:proofErr w:type="gramStart"/>
      <w:r w:rsidR="00EA24A3" w:rsidRPr="009616A2">
        <w:rPr>
          <w:b/>
        </w:rPr>
        <w:t xml:space="preserve">     )</w:t>
      </w:r>
      <w:proofErr w:type="gramEnd"/>
      <w:r w:rsidR="00EA24A3">
        <w:t>.</w:t>
      </w:r>
    </w:p>
    <w:p w:rsidR="00C05FB8" w:rsidRDefault="00C05FB8" w:rsidP="00783AE4">
      <w:pPr>
        <w:ind w:left="900" w:right="540" w:firstLine="720"/>
        <w:jc w:val="both"/>
      </w:pPr>
    </w:p>
    <w:p w:rsidR="00C05FB8" w:rsidRDefault="00C05FB8" w:rsidP="00C05FB8">
      <w:pPr>
        <w:pStyle w:val="3"/>
      </w:pPr>
      <w:r w:rsidRPr="00260585">
        <w:rPr>
          <w:bCs w:val="0"/>
          <w:i/>
          <w:sz w:val="28"/>
          <w:szCs w:val="28"/>
        </w:rPr>
        <w:t xml:space="preserve">Физическая </w:t>
      </w:r>
      <w:r>
        <w:rPr>
          <w:bCs w:val="0"/>
          <w:i/>
          <w:sz w:val="28"/>
          <w:szCs w:val="28"/>
        </w:rPr>
        <w:t xml:space="preserve">полярная </w:t>
      </w:r>
      <w:r w:rsidRPr="00260585">
        <w:rPr>
          <w:bCs w:val="0"/>
          <w:i/>
          <w:sz w:val="28"/>
          <w:szCs w:val="28"/>
        </w:rPr>
        <w:t xml:space="preserve">и экранная </w:t>
      </w:r>
      <w:r>
        <w:rPr>
          <w:bCs w:val="0"/>
          <w:i/>
          <w:sz w:val="28"/>
          <w:szCs w:val="28"/>
        </w:rPr>
        <w:t xml:space="preserve">декартова </w:t>
      </w:r>
      <w:r w:rsidRPr="00260585">
        <w:rPr>
          <w:bCs w:val="0"/>
          <w:i/>
          <w:sz w:val="28"/>
          <w:szCs w:val="28"/>
        </w:rPr>
        <w:t>системы координат</w:t>
      </w:r>
    </w:p>
    <w:p w:rsidR="00B71DCB" w:rsidRDefault="00C05FB8" w:rsidP="00D9251B">
      <w:pPr>
        <w:ind w:right="540" w:firstLine="720"/>
        <w:jc w:val="both"/>
      </w:pPr>
      <w:r w:rsidRPr="00B71DCB">
        <w:t xml:space="preserve">В физической полярной системе координат </w:t>
      </w:r>
      <w:r w:rsidR="009616A2">
        <w:t xml:space="preserve">начало координат </w:t>
      </w:r>
      <w:r w:rsidR="009659D9" w:rsidRPr="009659D9">
        <w:rPr>
          <w:i/>
          <w:lang w:val="en-US"/>
        </w:rPr>
        <w:t>O</w:t>
      </w:r>
      <w:r w:rsidR="009659D9" w:rsidRPr="009659D9">
        <w:t xml:space="preserve"> </w:t>
      </w:r>
      <w:r w:rsidR="00C163E5">
        <w:t>называется полюсом</w:t>
      </w:r>
      <w:r w:rsidR="009616A2">
        <w:t xml:space="preserve">. </w:t>
      </w:r>
      <w:r w:rsidR="00C163E5">
        <w:t xml:space="preserve">Луч, исходящий из полюса, называется полярной осью. </w:t>
      </w:r>
      <w:r w:rsidR="009616A2">
        <w:t>Местоположение любой точки</w:t>
      </w:r>
      <w:r w:rsidRPr="00B71DCB">
        <w:t xml:space="preserve"> </w:t>
      </w:r>
      <w:r w:rsidR="009659D9" w:rsidRPr="009659D9">
        <w:rPr>
          <w:i/>
          <w:lang w:val="en-US"/>
        </w:rPr>
        <w:t>T</w:t>
      </w:r>
      <w:r w:rsidR="009659D9" w:rsidRPr="009659D9">
        <w:t xml:space="preserve"> </w:t>
      </w:r>
      <w:r w:rsidR="009616A2">
        <w:t xml:space="preserve">на плоскости </w:t>
      </w:r>
      <w:r w:rsidR="00B71DCB">
        <w:t>задают две величины:</w:t>
      </w:r>
    </w:p>
    <w:p w:rsidR="00B71DCB" w:rsidRPr="00B71DCB" w:rsidRDefault="00544BCA" w:rsidP="00544BCA">
      <w:pPr>
        <w:ind w:right="540" w:firstLine="720"/>
        <w:jc w:val="both"/>
        <w:rPr>
          <w:b/>
        </w:rPr>
      </w:pPr>
      <w:r>
        <w:t xml:space="preserve">1) </w:t>
      </w:r>
      <w:r w:rsidR="00C05FB8" w:rsidRPr="00B71DCB">
        <w:t>уг</w:t>
      </w:r>
      <w:r w:rsidR="00B71DCB" w:rsidRPr="00B71DCB">
        <w:t>ол</w:t>
      </w:r>
      <w:r w:rsidR="00C05FB8" w:rsidRPr="00B71DCB">
        <w:t xml:space="preserve"> </w:t>
      </w:r>
      <w:r w:rsidR="009659D9" w:rsidRPr="009659D9">
        <w:rPr>
          <w:b/>
          <w:sz w:val="28"/>
          <w:szCs w:val="28"/>
        </w:rPr>
        <w:t>α</w:t>
      </w:r>
      <w:r w:rsidR="009659D9" w:rsidRPr="009659D9">
        <w:rPr>
          <w:b/>
        </w:rPr>
        <w:t xml:space="preserve"> </w:t>
      </w:r>
      <w:r w:rsidR="00B71DCB" w:rsidRPr="00B71DCB">
        <w:t>между</w:t>
      </w:r>
      <w:r w:rsidR="00C05FB8" w:rsidRPr="00B71DCB">
        <w:t xml:space="preserve"> </w:t>
      </w:r>
      <w:r w:rsidR="00C163E5" w:rsidRPr="00544BCA">
        <w:t>полярной осью</w:t>
      </w:r>
      <w:r w:rsidR="00B71DCB" w:rsidRPr="00B71DCB">
        <w:t xml:space="preserve"> </w:t>
      </w:r>
      <w:r w:rsidR="00B71DCB">
        <w:t xml:space="preserve">и </w:t>
      </w:r>
      <w:r w:rsidR="00B71DCB" w:rsidRPr="00B71DCB">
        <w:t xml:space="preserve">прямой, проходящей </w:t>
      </w:r>
      <w:r w:rsidR="00B71DCB" w:rsidRPr="00544BCA">
        <w:t xml:space="preserve">через </w:t>
      </w:r>
      <w:r w:rsidR="00C163E5" w:rsidRPr="00544BCA">
        <w:t>полюс</w:t>
      </w:r>
      <w:r w:rsidR="00B71DCB" w:rsidRPr="00B71DCB">
        <w:t xml:space="preserve"> и точку;</w:t>
      </w:r>
    </w:p>
    <w:p w:rsidR="00C05FB8" w:rsidRDefault="00544BCA" w:rsidP="00544BCA">
      <w:pPr>
        <w:ind w:right="540" w:firstLine="720"/>
        <w:jc w:val="both"/>
        <w:rPr>
          <w:b/>
        </w:rPr>
      </w:pPr>
      <w:r>
        <w:lastRenderedPageBreak/>
        <w:t xml:space="preserve">2) </w:t>
      </w:r>
      <w:r w:rsidR="00B71DCB">
        <w:t>расстояние</w:t>
      </w:r>
      <w:r w:rsidR="00B71DCB" w:rsidRPr="00B71DCB">
        <w:t xml:space="preserve"> </w:t>
      </w:r>
      <w:r w:rsidR="009659D9" w:rsidRPr="009659D9">
        <w:rPr>
          <w:b/>
          <w:i/>
          <w:sz w:val="28"/>
          <w:szCs w:val="28"/>
          <w:lang w:val="en-US"/>
        </w:rPr>
        <w:t>r</w:t>
      </w:r>
      <w:r w:rsidR="009659D9" w:rsidRPr="009659D9">
        <w:rPr>
          <w:b/>
        </w:rPr>
        <w:t xml:space="preserve"> </w:t>
      </w:r>
      <w:r w:rsidR="00B71DCB" w:rsidRPr="00B71DCB">
        <w:t xml:space="preserve">от </w:t>
      </w:r>
      <w:r w:rsidR="00C163E5" w:rsidRPr="00544BCA">
        <w:t>полюса</w:t>
      </w:r>
      <w:r w:rsidR="00B71DCB" w:rsidRPr="00B71DCB">
        <w:t xml:space="preserve"> до точки</w:t>
      </w:r>
      <w:r w:rsidR="00B71DCB">
        <w:t>.</w:t>
      </w:r>
    </w:p>
    <w:p w:rsidR="00C163E5" w:rsidRDefault="00C163E5" w:rsidP="00C163E5"/>
    <w:p w:rsidR="005D29DF" w:rsidRPr="009659D9" w:rsidRDefault="009659D9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1400426" wp14:editId="2FEBDF93">
                <wp:simplePos x="0" y="0"/>
                <wp:positionH relativeFrom="column">
                  <wp:posOffset>1554480</wp:posOffset>
                </wp:positionH>
                <wp:positionV relativeFrom="paragraph">
                  <wp:posOffset>43180</wp:posOffset>
                </wp:positionV>
                <wp:extent cx="2657475" cy="19431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943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122.4pt;margin-top:3.4pt;width:209.25pt;height:15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F1045" wp14:editId="1C8FE230">
                <wp:simplePos x="0" y="0"/>
                <wp:positionH relativeFrom="column">
                  <wp:posOffset>1849755</wp:posOffset>
                </wp:positionH>
                <wp:positionV relativeFrom="paragraph">
                  <wp:posOffset>167005</wp:posOffset>
                </wp:positionV>
                <wp:extent cx="276225" cy="333375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44" type="#_x0000_t202" style="position:absolute;margin-left:145.65pt;margin-top:13.15pt;width:21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" filled="f" stroked="f" strokeweight=".5pt">
                <v:textbox>
                  <w:txbxContent>
                    <w:p w:rsidR="009105D5" w:rsidRPr="009105D5" w:rsidRDefault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9659D9" w:rsidP="00C163E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67945</wp:posOffset>
                </wp:positionV>
                <wp:extent cx="2066925" cy="1533525"/>
                <wp:effectExtent l="0" t="38100" r="9525" b="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925" cy="1533525"/>
                          <a:chOff x="0" y="0"/>
                          <a:chExt cx="2066925" cy="1533525"/>
                        </a:xfrm>
                      </wpg:grpSpPr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19075" y="0"/>
                            <a:ext cx="0" cy="142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0" y="1247775"/>
                            <a:ext cx="20669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V="1">
                            <a:off x="219075" y="590550"/>
                            <a:ext cx="1276350" cy="65722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Дуга 34"/>
                        <wps:cNvSpPr/>
                        <wps:spPr>
                          <a:xfrm>
                            <a:off x="723900" y="962025"/>
                            <a:ext cx="114300" cy="571500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1485900" y="590550"/>
                            <a:ext cx="0" cy="666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228600" y="590550"/>
                            <a:ext cx="12477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0" o:spid="_x0000_s1026" style="position:absolute;margin-left:149.4pt;margin-top:5.35pt;width:162.75pt;height:120.75pt;z-index:251677696" coordsize="20669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27" type="#_x0000_t32" style="position:absolute;left:2190;width:0;height:1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AXc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bM5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ugBdwQAAANsAAAAPAAAAAAAAAAAAAAAA&#10;AKECAABkcnMvZG93bnJldi54bWxQSwUGAAAAAAQABAD5AAAAjwMAAAAA&#10;" strokecolor="black [3213]">
                  <v:stroke endarrow="open"/>
                </v:shape>
                <v:shape id="Прямая со стрелкой 26" o:spid="_x0000_s1028" type="#_x0000_t32" style="position:absolute;top:12477;width:20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Прямая со стрелкой 27" o:spid="_x0000_s1029" type="#_x0000_t32" style="position:absolute;left:2190;top:5905;width:12764;height:6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l7EMYAAADbAAAADwAAAGRycy9kb3ducmV2LnhtbESPQWvCQBSE7wX/w/IEL6IbbbUSs0op&#10;KIX2UG178PbMPrMh2bchu2r8926h0OMw880w2bqztbhQ60vHCibjBARx7nTJhYLvr81oAcIHZI21&#10;Y1JwIw/rVe8hw1S7K+/osg+FiCXsU1RgQmhSKX1uyKIfu4Y4eifXWgxRtoXULV5jua3lNEnm0mLJ&#10;ccFgQ6+G8mp/tgqmw/fj59NuFjj5qIaP84P52eZGqUG/e1mCCNSF//Af/aYj9wy/X+IP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pexDGAAAA2wAAAA8AAAAAAAAA&#10;AAAAAAAAoQIAAGRycy9kb3ducmV2LnhtbFBLBQYAAAAABAAEAPkAAACUAwAAAAA=&#10;" strokecolor="black [3213]" strokeweight="1.25pt">
                  <v:stroke endarrow="open"/>
                </v:shape>
                <v:shape id="Дуга 34" o:spid="_x0000_s1030" style="position:absolute;left:7239;top:9620;width:1143;height:5715;visibility:visible;mso-wrap-style:square;v-text-anchor:middle" coordsize="1143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eRXsIA&#10;AADbAAAADwAAAGRycy9kb3ducmV2LnhtbESPQWsCMRSE74L/ITyhNzerFZHVKFJa6K3otp6fm+dm&#10;dfOyJKmu/94IhR6HmfmGWW1624or+dA4VjDJchDEldMN1wq+y4/xAkSIyBpbx6TgTgE26+FghYV2&#10;N97RdR9rkSAcClRgYuwKKUNlyGLIXEecvJPzFmOSvpba4y3BbSuneT6XFhtOCwY7ejNUXfa/VoH9&#10;qkp/f59dpmY3P2isS338OSv1Muq3SxCR+vgf/mt/agWvM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55FewgAAANsAAAAPAAAAAAAAAAAAAAAAAJgCAABkcnMvZG93&#10;bnJldi54bWxQSwUGAAAAAAQABAD1AAAAhwMAAAAA&#10;" path="m57150,nsc88713,,114300,127935,114300,285750r-57150,l57150,xem57150,nfc88713,,114300,127935,114300,285750e" filled="f" strokecolor="black [3213]">
                  <v:path arrowok="t" o:connecttype="custom" o:connectlocs="57150,0;114300,285750" o:connectangles="0,0"/>
                </v:shape>
                <v:line id="Прямая соединительная линия 35" o:spid="_x0000_s1031" style="position:absolute;visibility:visible;mso-wrap-style:square" from="14859,5905" to="1485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t7sMAAADbAAAADwAAAGRycy9kb3ducmV2LnhtbESP3YrCMBSE7xd8h3AE79bUnxWtRhGh&#10;Ut2rVR/g0BzbYnNSmtTWt98sCHs5zMw3zGbXm0o8qXGlZQWTcQSCOLO65FzB7Zp8LkE4j6yxskwK&#10;XuRgtx18bDDWtuMfel58LgKEXYwKCu/rWEqXFWTQjW1NHLy7bQz6IJtc6ga7ADeVnEbRQhosOSwU&#10;WNOhoOxxaY2C5Pw971yartyiPvlHMm+P57ZVajTs92sQnnr/H363U61g9gV/X8IP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qLe7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32" style="position:absolute;visibility:visible;mso-wrap-style:square" from="2286,5905" to="1476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izmcIAAADbAAAADwAAAGRycy9kb3ducmV2LnhtbESP3YrCMBSE74V9h3CEvdPUH8puNcoi&#10;VKpe6e4DHJpjW2xOSpPa7tsbQfBymJlvmPV2MLW4U+sqywpm0wgEcW51xYWCv9908gXCeWSNtWVS&#10;8E8OtpuP0RoTbXs+0/3iCxEg7BJUUHrfJFK6vCSDbmob4uBdbWvQB9kWUrfYB7ip5TyKYmmw4rBQ&#10;YkO7kvLbpTMK0uNp2bss+3Zxc/C3dNntj12n1Od4+FmB8DT4d/jVzrSCRQzPL+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izmcIAAADbAAAADwAAAAAAAAAAAAAA&#10;AAChAgAAZHJzL2Rvd25yZXYueG1sUEsFBgAAAAAEAAQA+QAAAJADAAAAAA==&#10;" strokecolor="#4579b8 [3044]">
                  <v:stroke dashstyle="dash"/>
                </v:line>
              </v:group>
            </w:pict>
          </mc:Fallback>
        </mc:AlternateContent>
      </w:r>
    </w:p>
    <w:p w:rsidR="005D29DF" w:rsidRPr="009659D9" w:rsidRDefault="005D29DF" w:rsidP="00C163E5"/>
    <w:p w:rsidR="005D29DF" w:rsidRPr="009659D9" w:rsidRDefault="009105D5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3E0B24" wp14:editId="463E4197">
                <wp:simplePos x="0" y="0"/>
                <wp:positionH relativeFrom="column">
                  <wp:posOffset>1773555</wp:posOffset>
                </wp:positionH>
                <wp:positionV relativeFrom="paragraph">
                  <wp:posOffset>165100</wp:posOffset>
                </wp:positionV>
                <wp:extent cx="409575" cy="333375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 w:rsidP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9105D5">
                              <w:rPr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45" type="#_x0000_t202" style="position:absolute;margin-left:139.65pt;margin-top:13pt;width:32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" filled="f" stroked="f" strokeweight=".5pt">
                <v:textbox>
                  <w:txbxContent>
                    <w:p w:rsidR="009105D5" w:rsidRPr="009105D5" w:rsidRDefault="009105D5" w:rsidP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9105D5">
                        <w:rPr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9659D9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70BB4" wp14:editId="5538EE07">
                <wp:simplePos x="0" y="0"/>
                <wp:positionH relativeFrom="column">
                  <wp:posOffset>2687955</wp:posOffset>
                </wp:positionH>
                <wp:positionV relativeFrom="paragraph">
                  <wp:posOffset>132715</wp:posOffset>
                </wp:positionV>
                <wp:extent cx="314325" cy="333375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D9" w:rsidRPr="009105D5" w:rsidRDefault="009659D9" w:rsidP="009659D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46" type="#_x0000_t202" style="position:absolute;margin-left:211.65pt;margin-top:10.45pt;width:24.7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" filled="f" stroked="f" strokeweight=".5pt">
                <v:textbox>
                  <w:txbxContent>
                    <w:p w:rsidR="009659D9" w:rsidRPr="009105D5" w:rsidRDefault="009659D9" w:rsidP="009659D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106321" wp14:editId="03B7A1A3">
                <wp:simplePos x="0" y="0"/>
                <wp:positionH relativeFrom="column">
                  <wp:posOffset>3364230</wp:posOffset>
                </wp:positionH>
                <wp:positionV relativeFrom="paragraph">
                  <wp:posOffset>-635</wp:posOffset>
                </wp:positionV>
                <wp:extent cx="409575" cy="33337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D9" w:rsidRPr="009105D5" w:rsidRDefault="009659D9" w:rsidP="009659D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47" type="#_x0000_t202" style="position:absolute;margin-left:264.9pt;margin-top:-.05pt;width:32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" filled="f" stroked="f" strokeweight=".5pt">
                <v:textbox>
                  <w:txbxContent>
                    <w:p w:rsidR="009659D9" w:rsidRPr="009105D5" w:rsidRDefault="009659D9" w:rsidP="009659D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5D29DF" w:rsidP="00C163E5"/>
    <w:p w:rsidR="005D29DF" w:rsidRPr="009659D9" w:rsidRDefault="009659D9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0A9FB" wp14:editId="1845CBC4">
                <wp:simplePos x="0" y="0"/>
                <wp:positionH relativeFrom="column">
                  <wp:posOffset>2716530</wp:posOffset>
                </wp:positionH>
                <wp:positionV relativeFrom="paragraph">
                  <wp:posOffset>115570</wp:posOffset>
                </wp:positionV>
                <wp:extent cx="409575" cy="333375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9D9" w:rsidRPr="009105D5" w:rsidRDefault="009659D9" w:rsidP="009659D9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48" type="#_x0000_t202" style="position:absolute;margin-left:213.9pt;margin-top:9.1pt;width:32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" filled="f" stroked="f" strokeweight=".5pt">
                <v:textbox>
                  <w:txbxContent>
                    <w:p w:rsidR="009659D9" w:rsidRPr="009105D5" w:rsidRDefault="009659D9" w:rsidP="009659D9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α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5D29DF" w:rsidP="00C163E5"/>
    <w:p w:rsidR="005D29DF" w:rsidRPr="009659D9" w:rsidRDefault="009105D5" w:rsidP="00C163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6DFEA" wp14:editId="44E8F950">
                <wp:simplePos x="0" y="0"/>
                <wp:positionH relativeFrom="column">
                  <wp:posOffset>3192780</wp:posOffset>
                </wp:positionH>
                <wp:positionV relativeFrom="paragraph">
                  <wp:posOffset>60325</wp:posOffset>
                </wp:positionV>
                <wp:extent cx="457200" cy="333375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 w:rsidP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9105D5">
                              <w:rPr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49" type="#_x0000_t202" style="position:absolute;margin-left:251.4pt;margin-top:4.75pt;width:36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" filled="f" stroked="f" strokeweight=".5pt">
                <v:textbox>
                  <w:txbxContent>
                    <w:p w:rsidR="009105D5" w:rsidRPr="009105D5" w:rsidRDefault="009105D5" w:rsidP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9105D5">
                        <w:rPr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  <w:t>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B13BB8" wp14:editId="024CCA87">
                <wp:simplePos x="0" y="0"/>
                <wp:positionH relativeFrom="column">
                  <wp:posOffset>1792605</wp:posOffset>
                </wp:positionH>
                <wp:positionV relativeFrom="paragraph">
                  <wp:posOffset>98425</wp:posOffset>
                </wp:positionV>
                <wp:extent cx="276225" cy="333375"/>
                <wp:effectExtent l="0" t="0" r="0" b="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 w:rsidP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50" type="#_x0000_t202" style="position:absolute;margin-left:141.15pt;margin-top:7.75pt;width:21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" filled="f" stroked="f" strokeweight=".5pt">
                <v:textbox>
                  <w:txbxContent>
                    <w:p w:rsidR="009105D5" w:rsidRPr="009105D5" w:rsidRDefault="009105D5" w:rsidP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257DC" wp14:editId="0FF18352">
                <wp:simplePos x="0" y="0"/>
                <wp:positionH relativeFrom="column">
                  <wp:posOffset>3735705</wp:posOffset>
                </wp:positionH>
                <wp:positionV relativeFrom="paragraph">
                  <wp:posOffset>107950</wp:posOffset>
                </wp:positionV>
                <wp:extent cx="276225" cy="333375"/>
                <wp:effectExtent l="0" t="0" r="0" b="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5D5" w:rsidRPr="009105D5" w:rsidRDefault="009105D5" w:rsidP="009105D5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05D5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51" type="#_x0000_t202" style="position:absolute;margin-left:294.15pt;margin-top:8.5pt;width:21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" filled="f" stroked="f" strokeweight=".5pt">
                <v:textbox>
                  <w:txbxContent>
                    <w:p w:rsidR="009105D5" w:rsidRPr="009105D5" w:rsidRDefault="009105D5" w:rsidP="009105D5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w:r w:rsidRPr="009105D5">
                        <w:rPr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5D29DF" w:rsidRPr="009659D9" w:rsidRDefault="005D29DF" w:rsidP="00C163E5"/>
    <w:p w:rsidR="005D29DF" w:rsidRPr="009659D9" w:rsidRDefault="005D29DF" w:rsidP="00C163E5"/>
    <w:p w:rsidR="00C163E5" w:rsidRPr="00C163E5" w:rsidRDefault="00C163E5" w:rsidP="00C163E5"/>
    <w:p w:rsidR="00C163E5" w:rsidRPr="00A13870" w:rsidRDefault="00A13870" w:rsidP="00A13870">
      <w:pPr>
        <w:ind w:right="540" w:firstLine="720"/>
        <w:jc w:val="both"/>
      </w:pPr>
      <w:r w:rsidRPr="00A13870">
        <w:t>[</w:t>
      </w:r>
      <w:hyperlink r:id="rId74" w:history="1">
        <w:r w:rsidR="00C163E5">
          <w:rPr>
            <w:rStyle w:val="af2"/>
          </w:rPr>
          <w:t>http://www.academiaxxi.ru/WWW_Books/HM/Ag/02/01/t.htm</w:t>
        </w:r>
      </w:hyperlink>
      <w:r w:rsidRPr="00A13870">
        <w:t>]</w:t>
      </w:r>
    </w:p>
    <w:p w:rsidR="00A13870" w:rsidRPr="001F39D0" w:rsidRDefault="00A13870" w:rsidP="00C163E5">
      <w:pPr>
        <w:ind w:right="540" w:firstLine="720"/>
        <w:jc w:val="both"/>
      </w:pPr>
    </w:p>
    <w:p w:rsidR="007E5CFB" w:rsidRDefault="00C163E5" w:rsidP="00C163E5">
      <w:pPr>
        <w:ind w:right="540" w:firstLine="720"/>
        <w:jc w:val="both"/>
      </w:pPr>
      <w:proofErr w:type="gramStart"/>
      <w:r>
        <w:t>Декартовы координаты точки выражаются</w:t>
      </w:r>
      <w:proofErr w:type="gramEnd"/>
      <w:r>
        <w:t xml:space="preserve"> через ее полярные координаты соотношениями:</w:t>
      </w:r>
    </w:p>
    <w:p w:rsidR="003B5EAD" w:rsidRDefault="004947D1" w:rsidP="00245E63">
      <w:pPr>
        <w:ind w:right="540" w:firstLine="72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α;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α.</m:t>
                  </m:r>
                </m:e>
              </m:func>
            </m:e>
          </m:func>
        </m:oMath>
      </m:oMathPara>
    </w:p>
    <w:p w:rsidR="00A13870" w:rsidRDefault="00A13870" w:rsidP="00245E63">
      <w:pPr>
        <w:ind w:right="540" w:firstLine="720"/>
        <w:jc w:val="both"/>
      </w:pPr>
    </w:p>
    <w:p w:rsidR="00245E63" w:rsidRPr="00353E2A" w:rsidRDefault="00A13870" w:rsidP="00A13870">
      <w:pPr>
        <w:ind w:right="540" w:firstLine="720"/>
        <w:jc w:val="both"/>
      </w:pPr>
      <w:r>
        <w:t xml:space="preserve">Набор правил расчета </w:t>
      </w:r>
      <w:r w:rsidR="00384833">
        <w:t xml:space="preserve"> </w:t>
      </w:r>
      <w:r>
        <w:t>экранных декартовых координат по физическим полярным  координатам зависит от решаемой задачи. Следует определить, какими методами графического объекта можно нарисовать требуемое изображение, чтобы знать  типы параметров процедур рисования.</w:t>
      </w:r>
    </w:p>
    <w:p w:rsidR="00B97318" w:rsidRDefault="00FA6AD5" w:rsidP="00FA6AD5">
      <w:pPr>
        <w:pStyle w:val="3"/>
      </w:pPr>
      <w:r w:rsidRPr="00347ABA">
        <w:t xml:space="preserve"> </w:t>
      </w:r>
      <w:r w:rsidRPr="00FA6AD5">
        <w:rPr>
          <w:bCs w:val="0"/>
          <w:i/>
          <w:sz w:val="28"/>
          <w:szCs w:val="28"/>
        </w:rPr>
        <w:t>Рисование круговой диаграммы</w:t>
      </w:r>
    </w:p>
    <w:p w:rsidR="00347ABA" w:rsidRDefault="00347ABA" w:rsidP="00FA6AD5">
      <w:pPr>
        <w:ind w:left="900" w:right="540" w:firstLine="720"/>
        <w:jc w:val="both"/>
      </w:pPr>
    </w:p>
    <w:p w:rsidR="00347ABA" w:rsidRDefault="00347ABA" w:rsidP="00BB0880">
      <w:pPr>
        <w:ind w:right="540" w:firstLine="720"/>
        <w:jc w:val="both"/>
      </w:pPr>
      <w:r>
        <w:t xml:space="preserve">Круговая диаграмма представляет собой набор отдельных секторов, которые в сумме образуют круг. Общий размер диаграммы задается радиусом круга, размер каждого сектора – углом, </w:t>
      </w:r>
      <w:r w:rsidR="00EA24A3">
        <w:t xml:space="preserve">который </w:t>
      </w:r>
      <w:r>
        <w:t>пропорционал</w:t>
      </w:r>
      <w:r w:rsidR="00EA24A3">
        <w:t>ен</w:t>
      </w:r>
      <w:r>
        <w:t xml:space="preserve"> </w:t>
      </w:r>
      <w:r w:rsidR="008540F7">
        <w:t>значению</w:t>
      </w:r>
      <w:r>
        <w:t xml:space="preserve"> </w:t>
      </w:r>
      <w:r w:rsidR="008540F7">
        <w:t xml:space="preserve">показателя, </w:t>
      </w:r>
      <w:r>
        <w:t xml:space="preserve">соответствующего этому сектору. </w:t>
      </w:r>
    </w:p>
    <w:p w:rsidR="00FA6AD5" w:rsidRDefault="009616A2" w:rsidP="00D2011A">
      <w:pPr>
        <w:ind w:right="540" w:firstLine="720"/>
        <w:jc w:val="both"/>
      </w:pPr>
      <w:r>
        <w:t xml:space="preserve">Рисование отдельного сектора выполняет метод </w:t>
      </w:r>
      <w:r w:rsidR="00FA6AD5" w:rsidRPr="009616A2">
        <w:rPr>
          <w:b/>
          <w:lang w:val="en-US"/>
        </w:rPr>
        <w:t>Pie</w:t>
      </w:r>
      <w:r w:rsidR="00FA6AD5" w:rsidRPr="009616A2">
        <w:rPr>
          <w:b/>
        </w:rPr>
        <w:t>(</w:t>
      </w:r>
      <w:proofErr w:type="gramStart"/>
      <w:r w:rsidRPr="009616A2">
        <w:rPr>
          <w:b/>
        </w:rPr>
        <w:t xml:space="preserve">   )</w:t>
      </w:r>
      <w:proofErr w:type="gramEnd"/>
      <w:r>
        <w:t>.</w:t>
      </w:r>
    </w:p>
    <w:p w:rsidR="00BB0880" w:rsidRDefault="00BB0880" w:rsidP="00BB0880">
      <w:pPr>
        <w:autoSpaceDE w:val="0"/>
        <w:autoSpaceDN w:val="0"/>
        <w:adjustRightInd w:val="0"/>
      </w:pPr>
    </w:p>
    <w:p w:rsidR="00BB0880" w:rsidRPr="00BB0880" w:rsidRDefault="00BB0880" w:rsidP="00D2011A">
      <w:pPr>
        <w:ind w:right="540" w:firstLine="720"/>
        <w:jc w:val="both"/>
        <w:rPr>
          <w:lang w:val="en-US"/>
        </w:rPr>
      </w:pPr>
      <w:r w:rsidRPr="00BB0880">
        <w:rPr>
          <w:lang w:val="en-US"/>
        </w:rPr>
        <w:t>Procedure Pie (X1 , Y1 , X2 , Y2 , X3 , Y3 , X4 , Y4 : Integer ) ;</w:t>
      </w:r>
    </w:p>
    <w:p w:rsidR="00BB0880" w:rsidRPr="001F39D0" w:rsidRDefault="00BB0880" w:rsidP="00BB0880">
      <w:pPr>
        <w:autoSpaceDE w:val="0"/>
        <w:autoSpaceDN w:val="0"/>
        <w:adjustRightInd w:val="0"/>
        <w:rPr>
          <w:lang w:val="en-US"/>
        </w:rPr>
      </w:pPr>
    </w:p>
    <w:p w:rsidR="00BB0880" w:rsidRDefault="00BB0880" w:rsidP="00BB0880">
      <w:pPr>
        <w:ind w:right="540" w:firstLine="720"/>
        <w:jc w:val="both"/>
      </w:pPr>
      <w:r w:rsidRPr="00BB0880">
        <w:t xml:space="preserve">Метод </w:t>
      </w:r>
      <w:proofErr w:type="spellStart"/>
      <w:r w:rsidRPr="00BB0880">
        <w:t>Pie</w:t>
      </w:r>
      <w:proofErr w:type="spellEnd"/>
      <w:r w:rsidRPr="00BB0880">
        <w:t xml:space="preserve"> рисует замкнутую фигуру</w:t>
      </w:r>
      <w:r>
        <w:t xml:space="preserve"> - </w:t>
      </w:r>
      <w:r w:rsidRPr="00BB0880">
        <w:t>сектор окружности или эллипса</w:t>
      </w:r>
      <w:r>
        <w:t xml:space="preserve"> </w:t>
      </w:r>
      <w:r w:rsidRPr="00BB0880">
        <w:t xml:space="preserve">с помощью текущих параметров пера </w:t>
      </w:r>
      <w:proofErr w:type="spellStart"/>
      <w:r w:rsidRPr="00BB0880">
        <w:t>Pen</w:t>
      </w:r>
      <w:proofErr w:type="spellEnd"/>
      <w:r w:rsidRPr="00BB0880">
        <w:t>, внутренняя область закрашивается</w:t>
      </w:r>
      <w:r>
        <w:t xml:space="preserve"> </w:t>
      </w:r>
      <w:r w:rsidRPr="00BB0880">
        <w:t xml:space="preserve">текущей кистью </w:t>
      </w:r>
      <w:proofErr w:type="spellStart"/>
      <w:r w:rsidRPr="00BB0880">
        <w:t>Brush</w:t>
      </w:r>
      <w:proofErr w:type="spellEnd"/>
      <w:r w:rsidRPr="00BB0880">
        <w:t xml:space="preserve">. Точки (X1,Y1) и (X2,Y2) задают прямоугольник, описывающий эллипс. </w:t>
      </w:r>
      <w:proofErr w:type="gramStart"/>
      <w:r w:rsidRPr="00BB0880">
        <w:t>Начальная точка дуги определяется пересечением эллипса</w:t>
      </w:r>
      <w:r>
        <w:t xml:space="preserve"> </w:t>
      </w:r>
      <w:r w:rsidRPr="00BB0880">
        <w:t xml:space="preserve">с </w:t>
      </w:r>
      <w:r>
        <w:t>прямой, проходящей через его</w:t>
      </w:r>
      <w:r w:rsidRPr="00BB0880">
        <w:t xml:space="preserve"> центр и точку (X3,Y3).</w:t>
      </w:r>
      <w:proofErr w:type="gramEnd"/>
      <w:r w:rsidRPr="00BB0880">
        <w:t xml:space="preserve"> </w:t>
      </w:r>
      <w:proofErr w:type="gramStart"/>
      <w:r w:rsidRPr="00BB0880">
        <w:t>Конечная точка дуги определяется пересечением эллипса с прямой, проходящей через его центр</w:t>
      </w:r>
      <w:r>
        <w:t xml:space="preserve"> </w:t>
      </w:r>
      <w:r w:rsidRPr="00BB0880">
        <w:t>и точку (X4,Y4).</w:t>
      </w:r>
      <w:proofErr w:type="gramEnd"/>
      <w:r w:rsidRPr="00BB0880">
        <w:t xml:space="preserve"> Дуга рисуется против часовой стрелки </w:t>
      </w:r>
      <w:proofErr w:type="gramStart"/>
      <w:r w:rsidRPr="00BB0880">
        <w:t>от</w:t>
      </w:r>
      <w:proofErr w:type="gramEnd"/>
      <w:r w:rsidRPr="00BB0880">
        <w:t xml:space="preserve"> начальной до конечной точки. Рисуются прямые, ограничивающие </w:t>
      </w:r>
      <w:r w:rsidR="00853091">
        <w:t>сектор</w:t>
      </w:r>
      <w:r w:rsidRPr="00BB0880">
        <w:t xml:space="preserve"> и проходящие через</w:t>
      </w:r>
      <w:r>
        <w:t xml:space="preserve"> </w:t>
      </w:r>
      <w:r w:rsidRPr="00BB0880">
        <w:t>центр эллипса и точки (X3,Y3) и (X4,Y4).</w:t>
      </w:r>
    </w:p>
    <w:p w:rsidR="00A509F4" w:rsidRPr="00BB0880" w:rsidRDefault="00BB0880" w:rsidP="00A509F4">
      <w:pPr>
        <w:ind w:left="900" w:right="540" w:firstLine="720"/>
        <w:jc w:val="both"/>
      </w:pPr>
      <w:r w:rsidRPr="00BB0880">
        <w:t>[</w:t>
      </w:r>
      <w:hyperlink r:id="rId75" w:history="1">
        <w:r>
          <w:rPr>
            <w:rStyle w:val="af2"/>
          </w:rPr>
          <w:t>https://teacher.ucoz.net/Lection/Pascal/glava_10.pdf</w:t>
        </w:r>
      </w:hyperlink>
      <w:r w:rsidR="00A509F4" w:rsidRPr="00A509F4">
        <w:t>]</w:t>
      </w:r>
    </w:p>
    <w:p w:rsidR="00BB0880" w:rsidRPr="00BB0880" w:rsidRDefault="00BB0880" w:rsidP="00BB0880">
      <w:pPr>
        <w:ind w:right="84" w:firstLine="720"/>
        <w:jc w:val="both"/>
        <w:rPr>
          <w:rStyle w:val="af2"/>
        </w:rPr>
      </w:pPr>
    </w:p>
    <w:p w:rsidR="00E65093" w:rsidRDefault="00BB0880" w:rsidP="00BB0880">
      <w:pPr>
        <w:ind w:right="540" w:firstLine="720"/>
        <w:jc w:val="both"/>
      </w:pPr>
      <w:r>
        <w:t>При рисовании круговой диаграммы</w:t>
      </w:r>
      <w:r w:rsidR="00A509F4">
        <w:t xml:space="preserve"> достаточно знать углы отдельных секторов. Местоположение и размер диаграммы на форме вычисляются на основе размеров графического объекта и координат одной точки, например, верхнего левого угла квадрата, описывающего круг. </w:t>
      </w:r>
    </w:p>
    <w:p w:rsidR="00E65093" w:rsidRDefault="00E65093">
      <w:r>
        <w:br w:type="page"/>
      </w:r>
    </w:p>
    <w:p w:rsidR="00BB0880" w:rsidRDefault="00BB0880" w:rsidP="00BB0880">
      <w:pPr>
        <w:ind w:right="540" w:firstLine="720"/>
        <w:jc w:val="both"/>
      </w:pPr>
    </w:p>
    <w:p w:rsidR="007E205D" w:rsidRPr="007D2E22" w:rsidRDefault="00FA6AD5" w:rsidP="0032004C">
      <w:pPr>
        <w:pStyle w:val="2"/>
      </w:pPr>
      <w:r>
        <w:t>З</w:t>
      </w:r>
      <w:r w:rsidR="007E205D" w:rsidRPr="007D2E22">
        <w:t>АДАНИЯ</w:t>
      </w:r>
    </w:p>
    <w:p w:rsidR="007E205D" w:rsidRDefault="007E205D"/>
    <w:p w:rsidR="00BF1532" w:rsidRPr="00DD6662" w:rsidRDefault="00BF1532" w:rsidP="00C2560D">
      <w:pPr>
        <w:pStyle w:val="3"/>
        <w:ind w:left="709" w:right="84" w:firstLine="720"/>
        <w:jc w:val="both"/>
        <w:rPr>
          <w:color w:val="FF0000"/>
        </w:rPr>
      </w:pPr>
      <w:r w:rsidRPr="00DD6662">
        <w:rPr>
          <w:color w:val="FF0000"/>
        </w:rPr>
        <w:t>ИНСТРУМЕНТЫ ДЛЯ РИСОВАНИЯ</w:t>
      </w:r>
    </w:p>
    <w:p w:rsidR="00BF1532" w:rsidRDefault="00BF1532" w:rsidP="00BF1532">
      <w:pPr>
        <w:ind w:right="84" w:firstLine="720"/>
        <w:jc w:val="both"/>
      </w:pPr>
    </w:p>
    <w:p w:rsidR="00BF1532" w:rsidRPr="00BF1532" w:rsidRDefault="00BF1532" w:rsidP="00BF1532">
      <w:pPr>
        <w:ind w:right="84" w:firstLine="720"/>
        <w:jc w:val="both"/>
      </w:pPr>
      <w:r>
        <w:t xml:space="preserve">Разработайте приложение, которое создает изображение, полностью совпадающее с «Примером программирования изображения». </w:t>
      </w:r>
    </w:p>
    <w:p w:rsidR="00B948F5" w:rsidRDefault="00C2560D" w:rsidP="00C2560D">
      <w:pPr>
        <w:pStyle w:val="3"/>
        <w:ind w:left="709" w:right="84" w:firstLine="720"/>
        <w:jc w:val="both"/>
      </w:pPr>
      <w:r>
        <w:t>ПОСТРОЕНИЕ ГРАФИКА ФУНКЦИИ</w:t>
      </w:r>
      <w:r w:rsidR="00B948F5">
        <w:t xml:space="preserve"> </w:t>
      </w:r>
    </w:p>
    <w:p w:rsidR="006B5FF7" w:rsidRDefault="006B5FF7" w:rsidP="00980EC4">
      <w:pPr>
        <w:ind w:right="84" w:firstLine="720"/>
        <w:jc w:val="both"/>
      </w:pPr>
    </w:p>
    <w:p w:rsidR="009E534D" w:rsidRDefault="003A5EBD" w:rsidP="00980EC4">
      <w:pPr>
        <w:ind w:right="84" w:firstLine="720"/>
        <w:jc w:val="both"/>
      </w:pPr>
      <w:r>
        <w:t>Разработ</w:t>
      </w:r>
      <w:r w:rsidR="00E73715">
        <w:t xml:space="preserve">айте приложение, которое </w:t>
      </w:r>
      <w:r w:rsidR="00BF1532">
        <w:t>рису</w:t>
      </w:r>
      <w:r>
        <w:t xml:space="preserve">ет </w:t>
      </w:r>
      <w:r w:rsidR="00DD6662">
        <w:t>точечн</w:t>
      </w:r>
      <w:r w:rsidR="00551622">
        <w:t>ое изображение</w:t>
      </w:r>
      <w:r w:rsidR="00DD6662">
        <w:t xml:space="preserve"> или </w:t>
      </w:r>
      <w:r>
        <w:t>кусочно-линейн</w:t>
      </w:r>
      <w:r w:rsidR="00551622">
        <w:t>ое</w:t>
      </w:r>
      <w:r>
        <w:t xml:space="preserve"> </w:t>
      </w:r>
      <w:r w:rsidR="00551622">
        <w:t xml:space="preserve">представление </w:t>
      </w:r>
      <w:r w:rsidR="00E73715">
        <w:t xml:space="preserve"> график</w:t>
      </w:r>
      <w:r>
        <w:t>а</w:t>
      </w:r>
      <w:r w:rsidR="00E73715">
        <w:t xml:space="preserve"> непрерывной однозначной функции, заданной аналитически, т.е. формулой.</w:t>
      </w:r>
      <w:r w:rsidR="00DC7D48">
        <w:t xml:space="preserve"> </w:t>
      </w:r>
      <w:r w:rsidR="006B5FF7">
        <w:t>Функци</w:t>
      </w:r>
      <w:r>
        <w:t>ю</w:t>
      </w:r>
      <w:r w:rsidR="006B5FF7">
        <w:t xml:space="preserve"> </w:t>
      </w:r>
      <w:r>
        <w:t xml:space="preserve">произвольно </w:t>
      </w:r>
      <w:r w:rsidR="006B5FF7">
        <w:t>выбирает</w:t>
      </w:r>
      <w:r>
        <w:t xml:space="preserve"> разработчик</w:t>
      </w:r>
      <w:r w:rsidR="006B5FF7">
        <w:t>.</w:t>
      </w:r>
    </w:p>
    <w:p w:rsidR="006B5FF7" w:rsidRDefault="006B5FF7" w:rsidP="00980EC4">
      <w:pPr>
        <w:ind w:right="84" w:firstLine="720"/>
        <w:jc w:val="both"/>
      </w:pPr>
    </w:p>
    <w:p w:rsidR="00E73715" w:rsidRDefault="00E73715" w:rsidP="00980EC4">
      <w:pPr>
        <w:ind w:right="84" w:firstLine="720"/>
        <w:jc w:val="both"/>
      </w:pPr>
      <w:r>
        <w:t>На форме должны присутствовать следующие элементы управления:</w:t>
      </w:r>
    </w:p>
    <w:p w:rsidR="00E73715" w:rsidRDefault="00E73715" w:rsidP="00980EC4">
      <w:pPr>
        <w:ind w:right="84" w:firstLine="720"/>
        <w:jc w:val="both"/>
      </w:pPr>
      <w:r>
        <w:t>- окн</w:t>
      </w:r>
      <w:r w:rsidR="006B5FF7">
        <w:t>а</w:t>
      </w:r>
      <w:r>
        <w:t xml:space="preserve"> ввода минимально</w:t>
      </w:r>
      <w:r w:rsidR="006B5FF7">
        <w:t>го</w:t>
      </w:r>
      <w:r>
        <w:t xml:space="preserve"> и максимально</w:t>
      </w:r>
      <w:r w:rsidR="006B5FF7">
        <w:t>го</w:t>
      </w:r>
      <w:r>
        <w:t xml:space="preserve"> значени</w:t>
      </w:r>
      <w:r w:rsidR="006B5FF7">
        <w:t>я</w:t>
      </w:r>
      <w:r>
        <w:t xml:space="preserve"> аргумента;</w:t>
      </w:r>
    </w:p>
    <w:p w:rsidR="00E73715" w:rsidRDefault="00E73715" w:rsidP="00980EC4">
      <w:pPr>
        <w:ind w:right="84" w:firstLine="720"/>
        <w:jc w:val="both"/>
      </w:pPr>
      <w:r>
        <w:t xml:space="preserve">- окно </w:t>
      </w:r>
      <w:r w:rsidR="00B82379">
        <w:t>ввода</w:t>
      </w:r>
      <w:r>
        <w:t xml:space="preserve"> количества точек</w:t>
      </w:r>
      <w:r w:rsidR="006B5FF7">
        <w:t xml:space="preserve"> на интервале от минимального до максимального значения аргумента, в которых вычисляется значение функции.</w:t>
      </w:r>
      <w:r w:rsidR="003A5EBD">
        <w:t xml:space="preserve"> </w:t>
      </w:r>
      <w:r w:rsidR="00364EDB">
        <w:t>Предполагается, что э</w:t>
      </w:r>
      <w:r w:rsidR="003A5EBD">
        <w:t>ти точки</w:t>
      </w:r>
      <w:r w:rsidR="00B82379">
        <w:t xml:space="preserve"> </w:t>
      </w:r>
      <w:r w:rsidR="00364EDB">
        <w:t>(</w:t>
      </w:r>
      <w:r w:rsidR="00B82379">
        <w:t>значения аргумента</w:t>
      </w:r>
      <w:r w:rsidR="00364EDB">
        <w:t>)</w:t>
      </w:r>
      <w:r w:rsidR="003A5EBD">
        <w:t xml:space="preserve"> равноудалены друг от друга.</w:t>
      </w:r>
    </w:p>
    <w:p w:rsidR="00384E22" w:rsidRPr="009616A2" w:rsidRDefault="00384E22" w:rsidP="00980EC4">
      <w:pPr>
        <w:ind w:right="84" w:firstLine="720"/>
        <w:jc w:val="both"/>
      </w:pPr>
      <w:r w:rsidRPr="00384E22">
        <w:rPr>
          <w:b/>
          <w:color w:val="FF0000"/>
        </w:rPr>
        <w:t>Замечание</w:t>
      </w:r>
      <w:r>
        <w:t xml:space="preserve">. </w:t>
      </w:r>
      <w:r w:rsidR="00237079">
        <w:t xml:space="preserve">Пересчет физических координат в экранные координаты </w:t>
      </w:r>
      <w:r w:rsidR="00364EDB">
        <w:t>ДОЛЖЕН</w:t>
      </w:r>
      <w:r w:rsidR="009616A2">
        <w:t xml:space="preserve"> выполняться отдельными функциями, как это описано в </w:t>
      </w:r>
      <w:r w:rsidR="009616A2">
        <w:rPr>
          <w:lang w:val="en-US"/>
        </w:rPr>
        <w:t>I</w:t>
      </w:r>
      <w:r w:rsidR="009616A2">
        <w:t>.5.</w:t>
      </w:r>
    </w:p>
    <w:p w:rsidR="006B5FF7" w:rsidRPr="00384E22" w:rsidRDefault="006B5FF7" w:rsidP="00980EC4">
      <w:pPr>
        <w:ind w:right="84" w:firstLine="720"/>
        <w:jc w:val="both"/>
      </w:pPr>
    </w:p>
    <w:p w:rsidR="00BE0FFA" w:rsidRDefault="00BE0FFA" w:rsidP="00980EC4">
      <w:pPr>
        <w:ind w:right="84" w:firstLine="720"/>
        <w:jc w:val="both"/>
      </w:pPr>
      <w:r>
        <w:t>Возможный вид формы с точечн</w:t>
      </w:r>
      <w:r w:rsidR="00551622">
        <w:t>ым</w:t>
      </w:r>
      <w:r>
        <w:t xml:space="preserve"> </w:t>
      </w:r>
      <w:r w:rsidR="00551622">
        <w:t>изображением</w:t>
      </w:r>
      <w:r>
        <w:t xml:space="preserve"> графика:</w:t>
      </w:r>
    </w:p>
    <w:p w:rsidR="00C0728A" w:rsidRDefault="00C0728A" w:rsidP="00980EC4">
      <w:pPr>
        <w:ind w:right="84" w:firstLine="720"/>
        <w:jc w:val="both"/>
      </w:pPr>
    </w:p>
    <w:p w:rsidR="00BE0FFA" w:rsidRDefault="00551622" w:rsidP="00980EC4">
      <w:pPr>
        <w:ind w:right="84" w:firstLine="720"/>
        <w:jc w:val="both"/>
      </w:pPr>
      <w:r>
        <w:rPr>
          <w:noProof/>
        </w:rPr>
        <w:drawing>
          <wp:inline distT="0" distB="0" distL="0" distR="0">
            <wp:extent cx="5544324" cy="437258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A02F.tmp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FA" w:rsidRDefault="00BE0FFA" w:rsidP="00980EC4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C0728A" w:rsidRDefault="00C0728A" w:rsidP="00BE0FFA">
      <w:pPr>
        <w:ind w:right="84" w:firstLine="720"/>
        <w:jc w:val="both"/>
      </w:pPr>
    </w:p>
    <w:p w:rsidR="00BE0FFA" w:rsidRDefault="00BE0FFA" w:rsidP="00BE0FFA">
      <w:pPr>
        <w:ind w:right="84" w:firstLine="720"/>
        <w:jc w:val="both"/>
      </w:pPr>
      <w:r>
        <w:t>Возможный вид формы с кусочно-линейн</w:t>
      </w:r>
      <w:r w:rsidR="00551622">
        <w:t>ым</w:t>
      </w:r>
      <w:r>
        <w:t xml:space="preserve"> </w:t>
      </w:r>
      <w:r w:rsidR="00551622">
        <w:t>представлением</w:t>
      </w:r>
      <w:r>
        <w:t xml:space="preserve"> графика:</w:t>
      </w:r>
    </w:p>
    <w:p w:rsidR="00520CB5" w:rsidRDefault="00520CB5" w:rsidP="00BE0FFA">
      <w:pPr>
        <w:ind w:right="84" w:firstLine="720"/>
        <w:jc w:val="both"/>
      </w:pPr>
    </w:p>
    <w:p w:rsidR="00BE0FFA" w:rsidRDefault="00E7286C" w:rsidP="00BE0FFA">
      <w:pPr>
        <w:ind w:right="84" w:firstLine="720"/>
        <w:jc w:val="both"/>
      </w:pPr>
      <w:r>
        <w:rPr>
          <w:noProof/>
        </w:rPr>
        <w:drawing>
          <wp:inline distT="0" distB="0" distL="0" distR="0">
            <wp:extent cx="5525272" cy="4382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04EF3.tmp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98" w:rsidRDefault="00A11198" w:rsidP="00BE0FFA">
      <w:pPr>
        <w:ind w:right="84" w:firstLine="720"/>
        <w:jc w:val="both"/>
      </w:pPr>
    </w:p>
    <w:p w:rsidR="00A11198" w:rsidRDefault="00A11198" w:rsidP="00A11198"/>
    <w:p w:rsidR="00A11198" w:rsidRPr="00A11198" w:rsidRDefault="00A11198" w:rsidP="00A11198">
      <w:r w:rsidRPr="00A11198">
        <w:rPr>
          <w:b/>
          <w:color w:val="FF0000"/>
        </w:rPr>
        <w:t>Бонусное задание</w:t>
      </w:r>
      <w:r>
        <w:t xml:space="preserve">. На форме для рисования графика замените окно количества точек на окно выбора количества точек из заранее заполненного списка (класс </w:t>
      </w:r>
      <w:proofErr w:type="spellStart"/>
      <w:r>
        <w:rPr>
          <w:lang w:val="en-US"/>
        </w:rPr>
        <w:t>TComboBox</w:t>
      </w:r>
      <w:proofErr w:type="spellEnd"/>
      <w:r w:rsidRPr="00A11198">
        <w:t>)</w:t>
      </w:r>
      <w:r>
        <w:t>.</w:t>
      </w:r>
    </w:p>
    <w:p w:rsidR="00A11198" w:rsidRDefault="00A11198" w:rsidP="00BE0FFA">
      <w:pPr>
        <w:ind w:right="84" w:firstLine="720"/>
        <w:jc w:val="both"/>
      </w:pPr>
    </w:p>
    <w:p w:rsidR="00F05ECD" w:rsidRDefault="00F05ECD">
      <w:r>
        <w:br w:type="page"/>
      </w:r>
    </w:p>
    <w:p w:rsidR="009E534D" w:rsidRDefault="00C2560D" w:rsidP="00980EC4">
      <w:pPr>
        <w:pStyle w:val="3"/>
        <w:ind w:left="709" w:right="84" w:firstLine="720"/>
        <w:jc w:val="both"/>
      </w:pPr>
      <w:r>
        <w:lastRenderedPageBreak/>
        <w:t>ПОСТРОЕНИЕ ДИАГРАММЫ</w:t>
      </w:r>
    </w:p>
    <w:p w:rsidR="001049B8" w:rsidRDefault="001049B8" w:rsidP="00BB753A">
      <w:pPr>
        <w:ind w:left="1440"/>
      </w:pPr>
    </w:p>
    <w:p w:rsidR="000C32BF" w:rsidRDefault="003A5EBD" w:rsidP="003B1A59">
      <w:pPr>
        <w:ind w:right="84" w:firstLine="720"/>
        <w:jc w:val="both"/>
      </w:pPr>
      <w:r>
        <w:t>Разработайте приложение, которое создает</w:t>
      </w:r>
      <w:r w:rsidR="003B1A59">
        <w:t xml:space="preserve"> столбчатую </w:t>
      </w:r>
      <w:r w:rsidR="00B378D1">
        <w:t xml:space="preserve">или круговую </w:t>
      </w:r>
      <w:r w:rsidR="003B1A59">
        <w:t xml:space="preserve">диаграмму рейтинга </w:t>
      </w:r>
      <w:r w:rsidR="00DD6662">
        <w:t>нескольких</w:t>
      </w:r>
      <w:r w:rsidR="003B1A59">
        <w:t xml:space="preserve"> языков программирования по результатам 20</w:t>
      </w:r>
      <w:r w:rsidR="00A95B41">
        <w:t>20</w:t>
      </w:r>
      <w:r w:rsidR="003B1A59">
        <w:t xml:space="preserve"> года из документа </w:t>
      </w:r>
      <w:hyperlink r:id="rId78" w:history="1">
        <w:r w:rsidR="003B1A59">
          <w:rPr>
            <w:rStyle w:val="af2"/>
          </w:rPr>
          <w:t>https://www.tio</w:t>
        </w:r>
        <w:r w:rsidR="003B1A59">
          <w:rPr>
            <w:rStyle w:val="af2"/>
          </w:rPr>
          <w:t>b</w:t>
        </w:r>
        <w:r w:rsidR="003B1A59">
          <w:rPr>
            <w:rStyle w:val="af2"/>
          </w:rPr>
          <w:t>e.com/tiobe-index/</w:t>
        </w:r>
      </w:hyperlink>
      <w:r w:rsidR="003B1A59">
        <w:t xml:space="preserve">. </w:t>
      </w:r>
      <w:r w:rsidR="00DD6662">
        <w:t xml:space="preserve">Количество языков – от 5 до 10. </w:t>
      </w:r>
      <w:r w:rsidR="003B1A59">
        <w:t>Предусмотрите столбец «Другие языки», чтобы сумм</w:t>
      </w:r>
      <w:r w:rsidR="00BF1532">
        <w:t>а</w:t>
      </w:r>
      <w:r w:rsidR="003B1A59">
        <w:t xml:space="preserve"> </w:t>
      </w:r>
      <w:r w:rsidR="00BF1532">
        <w:t>рейтингов</w:t>
      </w:r>
      <w:r w:rsidR="003B1A59">
        <w:t xml:space="preserve"> </w:t>
      </w:r>
      <w:r w:rsidR="00BF1532">
        <w:t xml:space="preserve">получилась равной </w:t>
      </w:r>
      <w:r w:rsidR="003B1A59">
        <w:t>100%.</w:t>
      </w:r>
    </w:p>
    <w:p w:rsidR="00EA24A3" w:rsidRDefault="00EA24A3" w:rsidP="003B1A59">
      <w:pPr>
        <w:ind w:right="84" w:firstLine="720"/>
        <w:jc w:val="both"/>
      </w:pPr>
    </w:p>
    <w:p w:rsidR="00EA24A3" w:rsidRDefault="00EA24A3" w:rsidP="003B1A59">
      <w:pPr>
        <w:ind w:right="84" w:firstLine="720"/>
        <w:jc w:val="both"/>
      </w:pPr>
      <w:r>
        <w:t>Возможный вид формы со столбчатой диаграммой:</w:t>
      </w:r>
    </w:p>
    <w:p w:rsidR="00EA24A3" w:rsidRDefault="00EA24A3" w:rsidP="003B1A59">
      <w:pPr>
        <w:ind w:right="84" w:firstLine="720"/>
        <w:jc w:val="both"/>
      </w:pPr>
    </w:p>
    <w:p w:rsidR="00EA24A3" w:rsidRDefault="004F2926" w:rsidP="00EA24A3">
      <w:pPr>
        <w:ind w:right="84"/>
        <w:jc w:val="center"/>
      </w:pPr>
      <w:r>
        <w:rPr>
          <w:noProof/>
        </w:rPr>
        <w:drawing>
          <wp:inline distT="0" distB="0" distL="0" distR="0">
            <wp:extent cx="6624320" cy="42443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4CFA.tmp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CD" w:rsidRDefault="00BB753A" w:rsidP="003B1A59">
      <w:pPr>
        <w:ind w:right="84" w:firstLine="720"/>
        <w:jc w:val="both"/>
      </w:pPr>
      <w:r w:rsidRPr="003B1A59">
        <w:t xml:space="preserve"> </w:t>
      </w:r>
    </w:p>
    <w:p w:rsidR="000A6C23" w:rsidRDefault="00B378D1" w:rsidP="000A6C23">
      <w:pPr>
        <w:ind w:right="84" w:firstLine="720"/>
        <w:jc w:val="both"/>
      </w:pPr>
      <w:r>
        <w:rPr>
          <w:b/>
          <w:sz w:val="28"/>
          <w:szCs w:val="28"/>
        </w:rPr>
        <w:br w:type="page"/>
      </w:r>
      <w:r w:rsidR="000A6C23">
        <w:lastRenderedPageBreak/>
        <w:t>Возможный вид формы с круговой диаграммой:</w:t>
      </w:r>
    </w:p>
    <w:p w:rsidR="000A6C23" w:rsidRDefault="000A6C23" w:rsidP="000A6C23">
      <w:pPr>
        <w:ind w:right="84" w:firstLine="720"/>
        <w:jc w:val="both"/>
      </w:pPr>
    </w:p>
    <w:p w:rsidR="000A6C23" w:rsidRDefault="00664284" w:rsidP="000A6C23">
      <w:pPr>
        <w:ind w:right="84"/>
        <w:jc w:val="center"/>
      </w:pPr>
      <w:r>
        <w:rPr>
          <w:noProof/>
        </w:rPr>
        <w:drawing>
          <wp:inline distT="0" distB="0" distL="0" distR="0">
            <wp:extent cx="6592220" cy="43916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C5.tmp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23" w:rsidRDefault="000A6C23" w:rsidP="000A6C23">
      <w:pPr>
        <w:ind w:right="84"/>
        <w:jc w:val="center"/>
      </w:pPr>
    </w:p>
    <w:p w:rsidR="000A6C23" w:rsidRDefault="000A6C2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78D1" w:rsidRDefault="00B378D1">
      <w:pPr>
        <w:rPr>
          <w:b/>
          <w:sz w:val="28"/>
          <w:szCs w:val="28"/>
        </w:rPr>
      </w:pPr>
    </w:p>
    <w:p w:rsidR="00F05ECD" w:rsidRPr="004A00E6" w:rsidRDefault="00F05ECD" w:rsidP="00F05ECD">
      <w:pPr>
        <w:ind w:right="84"/>
        <w:jc w:val="center"/>
        <w:rPr>
          <w:b/>
          <w:sz w:val="28"/>
          <w:szCs w:val="28"/>
        </w:rPr>
      </w:pPr>
      <w:r w:rsidRPr="004A00E6">
        <w:rPr>
          <w:b/>
          <w:sz w:val="28"/>
          <w:szCs w:val="28"/>
        </w:rPr>
        <w:t xml:space="preserve">Фрагменты программного кода модуля рисования </w:t>
      </w:r>
      <w:r>
        <w:rPr>
          <w:b/>
          <w:sz w:val="28"/>
          <w:szCs w:val="28"/>
        </w:rPr>
        <w:t>столбчат</w:t>
      </w:r>
      <w:r w:rsidRPr="004A00E6">
        <w:rPr>
          <w:b/>
          <w:sz w:val="28"/>
          <w:szCs w:val="28"/>
        </w:rPr>
        <w:t>ой диаграммы</w:t>
      </w:r>
    </w:p>
    <w:p w:rsidR="00F05ECD" w:rsidRDefault="00F05ECD" w:rsidP="00F05ECD">
      <w:pPr>
        <w:ind w:right="84"/>
        <w:jc w:val="center"/>
      </w:pPr>
    </w:p>
    <w:p w:rsidR="00B378D1" w:rsidRDefault="00F05ECD" w:rsidP="00B378D1">
      <w:pPr>
        <w:ind w:right="84"/>
        <w:jc w:val="center"/>
      </w:pPr>
      <w:r>
        <w:t>Форма и исходные данные</w:t>
      </w:r>
    </w:p>
    <w:p w:rsidR="00B378D1" w:rsidRDefault="00B378D1" w:rsidP="00B378D1">
      <w:pPr>
        <w:ind w:right="84"/>
        <w:jc w:val="center"/>
      </w:pPr>
    </w:p>
    <w:p w:rsidR="00F05ECD" w:rsidRDefault="00BC501A" w:rsidP="00B378D1">
      <w:pPr>
        <w:ind w:right="84"/>
        <w:jc w:val="center"/>
      </w:pPr>
      <w:r>
        <w:rPr>
          <w:noProof/>
        </w:rPr>
        <w:drawing>
          <wp:inline distT="0" distB="0" distL="0" distR="0">
            <wp:extent cx="5162550" cy="50387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D1" w:rsidRDefault="00B378D1" w:rsidP="00B378D1">
      <w:pPr>
        <w:ind w:right="84"/>
        <w:jc w:val="center"/>
      </w:pPr>
      <w:r>
        <w:br w:type="page"/>
      </w:r>
    </w:p>
    <w:p w:rsidR="00B378D1" w:rsidRDefault="00B378D1" w:rsidP="00B378D1">
      <w:pPr>
        <w:ind w:right="84"/>
        <w:jc w:val="center"/>
      </w:pPr>
      <w:r>
        <w:lastRenderedPageBreak/>
        <w:t>Рисование диаграммы</w:t>
      </w:r>
    </w:p>
    <w:p w:rsidR="00B378D1" w:rsidRDefault="00B378D1" w:rsidP="00B378D1">
      <w:pPr>
        <w:jc w:val="center"/>
      </w:pPr>
      <w:r>
        <w:rPr>
          <w:noProof/>
        </w:rPr>
        <w:drawing>
          <wp:inline distT="0" distB="0" distL="0" distR="0">
            <wp:extent cx="5639587" cy="6335010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1199.tmp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D1" w:rsidRDefault="00B378D1" w:rsidP="00B378D1">
      <w:pPr>
        <w:ind w:right="84"/>
        <w:jc w:val="center"/>
      </w:pPr>
      <w:r>
        <w:br w:type="page"/>
      </w:r>
    </w:p>
    <w:p w:rsidR="00B378D1" w:rsidRDefault="00B378D1" w:rsidP="00B378D1">
      <w:pPr>
        <w:ind w:right="84"/>
        <w:jc w:val="center"/>
      </w:pPr>
      <w:r>
        <w:lastRenderedPageBreak/>
        <w:t>Рисование легенды</w:t>
      </w:r>
    </w:p>
    <w:p w:rsidR="00B378D1" w:rsidRDefault="00B378D1" w:rsidP="00B378D1">
      <w:pPr>
        <w:jc w:val="center"/>
      </w:pPr>
      <w:r>
        <w:rPr>
          <w:noProof/>
        </w:rPr>
        <w:drawing>
          <wp:inline distT="0" distB="0" distL="0" distR="0">
            <wp:extent cx="4629796" cy="247684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5A3E.tmp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80" w:rsidRDefault="00C71380" w:rsidP="003B1A59">
      <w:pPr>
        <w:ind w:right="84" w:firstLine="720"/>
        <w:jc w:val="both"/>
      </w:pPr>
    </w:p>
    <w:p w:rsidR="00384E22" w:rsidRPr="00353E2A" w:rsidRDefault="00384E22" w:rsidP="003B1A59">
      <w:pPr>
        <w:ind w:right="84" w:firstLine="720"/>
        <w:jc w:val="both"/>
      </w:pPr>
    </w:p>
    <w:p w:rsidR="004A00E6" w:rsidRDefault="004A00E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44BCA" w:rsidRPr="004A00E6" w:rsidRDefault="00544BCA" w:rsidP="00384E22">
      <w:pPr>
        <w:ind w:right="84"/>
        <w:jc w:val="center"/>
        <w:rPr>
          <w:b/>
          <w:sz w:val="28"/>
          <w:szCs w:val="28"/>
        </w:rPr>
      </w:pPr>
      <w:r w:rsidRPr="004A00E6">
        <w:rPr>
          <w:b/>
          <w:sz w:val="28"/>
          <w:szCs w:val="28"/>
        </w:rPr>
        <w:lastRenderedPageBreak/>
        <w:t>Фрагменты программного кода модуля рисования круговой диаграммы</w:t>
      </w:r>
    </w:p>
    <w:p w:rsidR="004A00E6" w:rsidRDefault="004A00E6" w:rsidP="00384E22">
      <w:pPr>
        <w:ind w:right="84"/>
        <w:jc w:val="center"/>
      </w:pPr>
    </w:p>
    <w:p w:rsidR="00544BCA" w:rsidRDefault="004A00E6" w:rsidP="00384E22">
      <w:pPr>
        <w:ind w:right="84"/>
        <w:jc w:val="center"/>
      </w:pPr>
      <w:r>
        <w:t>Форма и исходные данные</w:t>
      </w:r>
    </w:p>
    <w:p w:rsidR="004A00E6" w:rsidRDefault="004947D1" w:rsidP="00384E22">
      <w:pPr>
        <w:ind w:right="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5764530</wp:posOffset>
                </wp:positionH>
                <wp:positionV relativeFrom="paragraph">
                  <wp:posOffset>4297045</wp:posOffset>
                </wp:positionV>
                <wp:extent cx="45719" cy="85725"/>
                <wp:effectExtent l="0" t="0" r="12065" b="285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26" style="position:absolute;margin-left:453.9pt;margin-top:338.35pt;width:3.6pt;height: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" fillcolor="white [3212]" strokecolor="white [3212]" strokeweight="2pt"/>
            </w:pict>
          </mc:Fallback>
        </mc:AlternateContent>
      </w:r>
      <w:r w:rsidR="00925BA9">
        <w:rPr>
          <w:noProof/>
        </w:rPr>
        <w:drawing>
          <wp:inline distT="0" distB="0" distL="0" distR="0">
            <wp:extent cx="5162550" cy="4762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E6" w:rsidRDefault="004A00E6">
      <w:r>
        <w:br w:type="page"/>
      </w:r>
      <w:bookmarkStart w:id="0" w:name="_GoBack"/>
      <w:bookmarkEnd w:id="0"/>
    </w:p>
    <w:p w:rsidR="00F62597" w:rsidRDefault="00F62597"/>
    <w:p w:rsidR="004A00E6" w:rsidRDefault="004A00E6" w:rsidP="00384E22">
      <w:pPr>
        <w:ind w:right="84"/>
        <w:jc w:val="center"/>
      </w:pPr>
    </w:p>
    <w:p w:rsidR="004A00E6" w:rsidRDefault="004A00E6" w:rsidP="00384E22">
      <w:pPr>
        <w:ind w:right="84"/>
        <w:jc w:val="center"/>
      </w:pPr>
      <w:r>
        <w:t>Рисование диаграммы</w:t>
      </w:r>
    </w:p>
    <w:p w:rsidR="004A00E6" w:rsidRDefault="004A00E6" w:rsidP="00384E22">
      <w:pPr>
        <w:ind w:right="84"/>
        <w:jc w:val="center"/>
      </w:pPr>
      <w:r>
        <w:rPr>
          <w:noProof/>
        </w:rPr>
        <w:drawing>
          <wp:inline distT="0" distB="0" distL="0" distR="0">
            <wp:extent cx="4991797" cy="632548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5FC4.tmp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E6" w:rsidRDefault="004A00E6">
      <w:r>
        <w:br w:type="page"/>
      </w:r>
    </w:p>
    <w:p w:rsidR="004A00E6" w:rsidRDefault="004A00E6" w:rsidP="00384E22">
      <w:pPr>
        <w:ind w:right="84"/>
        <w:jc w:val="center"/>
      </w:pPr>
    </w:p>
    <w:p w:rsidR="004A00E6" w:rsidRDefault="004A00E6" w:rsidP="00384E22">
      <w:pPr>
        <w:ind w:right="84"/>
        <w:jc w:val="center"/>
      </w:pPr>
      <w:r>
        <w:t>Рисование легенды</w:t>
      </w:r>
    </w:p>
    <w:p w:rsidR="004A00E6" w:rsidRPr="00384E22" w:rsidRDefault="004A00E6" w:rsidP="00384E22">
      <w:pPr>
        <w:ind w:right="84"/>
        <w:jc w:val="center"/>
      </w:pPr>
      <w:r>
        <w:rPr>
          <w:noProof/>
        </w:rPr>
        <w:drawing>
          <wp:inline distT="0" distB="0" distL="0" distR="0">
            <wp:extent cx="4896534" cy="2610214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2074.tmp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0E6" w:rsidRPr="00384E22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363" w:rsidRDefault="004B2363" w:rsidP="00465557">
      <w:r>
        <w:separator/>
      </w:r>
    </w:p>
  </w:endnote>
  <w:endnote w:type="continuationSeparator" w:id="0">
    <w:p w:rsidR="004B2363" w:rsidRDefault="004B2363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363" w:rsidRDefault="004B2363" w:rsidP="00465557">
      <w:r>
        <w:separator/>
      </w:r>
    </w:p>
  </w:footnote>
  <w:footnote w:type="continuationSeparator" w:id="0">
    <w:p w:rsidR="004B2363" w:rsidRDefault="004B2363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4585B"/>
    <w:multiLevelType w:val="hybridMultilevel"/>
    <w:tmpl w:val="6916CD0C"/>
    <w:lvl w:ilvl="0" w:tplc="74D45A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6CC04B9F"/>
    <w:multiLevelType w:val="hybridMultilevel"/>
    <w:tmpl w:val="148CAC7E"/>
    <w:lvl w:ilvl="0" w:tplc="910C13E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DB"/>
    <w:rsid w:val="00082D6C"/>
    <w:rsid w:val="00091853"/>
    <w:rsid w:val="00094192"/>
    <w:rsid w:val="000A5502"/>
    <w:rsid w:val="000A6C23"/>
    <w:rsid w:val="000B19A4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60D97"/>
    <w:rsid w:val="00180DFC"/>
    <w:rsid w:val="001A525A"/>
    <w:rsid w:val="001E18EE"/>
    <w:rsid w:val="001F39D0"/>
    <w:rsid w:val="001F406A"/>
    <w:rsid w:val="002212A6"/>
    <w:rsid w:val="00222FEF"/>
    <w:rsid w:val="00227D5F"/>
    <w:rsid w:val="002310C6"/>
    <w:rsid w:val="002318A4"/>
    <w:rsid w:val="00232DDD"/>
    <w:rsid w:val="00237079"/>
    <w:rsid w:val="00245E63"/>
    <w:rsid w:val="00252324"/>
    <w:rsid w:val="00260585"/>
    <w:rsid w:val="002626EA"/>
    <w:rsid w:val="0026510D"/>
    <w:rsid w:val="00280678"/>
    <w:rsid w:val="00282653"/>
    <w:rsid w:val="002874BA"/>
    <w:rsid w:val="0029215B"/>
    <w:rsid w:val="002A056D"/>
    <w:rsid w:val="002B7BDA"/>
    <w:rsid w:val="002D0D8E"/>
    <w:rsid w:val="002E35FE"/>
    <w:rsid w:val="003172C7"/>
    <w:rsid w:val="0032004C"/>
    <w:rsid w:val="00322F3A"/>
    <w:rsid w:val="0033069E"/>
    <w:rsid w:val="0034472F"/>
    <w:rsid w:val="00347ABA"/>
    <w:rsid w:val="00353E2A"/>
    <w:rsid w:val="00363A3B"/>
    <w:rsid w:val="00364EDB"/>
    <w:rsid w:val="00384833"/>
    <w:rsid w:val="00384E22"/>
    <w:rsid w:val="00385E1E"/>
    <w:rsid w:val="003A0719"/>
    <w:rsid w:val="003A5EBD"/>
    <w:rsid w:val="003B1A59"/>
    <w:rsid w:val="003B5EAD"/>
    <w:rsid w:val="003F0F44"/>
    <w:rsid w:val="004013BD"/>
    <w:rsid w:val="00436A9B"/>
    <w:rsid w:val="004423E2"/>
    <w:rsid w:val="00442747"/>
    <w:rsid w:val="0044335E"/>
    <w:rsid w:val="004459CD"/>
    <w:rsid w:val="00450FD0"/>
    <w:rsid w:val="00465557"/>
    <w:rsid w:val="0048208F"/>
    <w:rsid w:val="004947D1"/>
    <w:rsid w:val="004A00E6"/>
    <w:rsid w:val="004B0F6A"/>
    <w:rsid w:val="004B2363"/>
    <w:rsid w:val="004B5F83"/>
    <w:rsid w:val="004D3269"/>
    <w:rsid w:val="004E0D1E"/>
    <w:rsid w:val="004E59DA"/>
    <w:rsid w:val="004E5D8F"/>
    <w:rsid w:val="004F2926"/>
    <w:rsid w:val="004F43C1"/>
    <w:rsid w:val="005119D3"/>
    <w:rsid w:val="005132ED"/>
    <w:rsid w:val="00513DC8"/>
    <w:rsid w:val="00520CB5"/>
    <w:rsid w:val="00524B4C"/>
    <w:rsid w:val="00542D77"/>
    <w:rsid w:val="00544BCA"/>
    <w:rsid w:val="00545708"/>
    <w:rsid w:val="00551622"/>
    <w:rsid w:val="005531C4"/>
    <w:rsid w:val="00571C6D"/>
    <w:rsid w:val="00592633"/>
    <w:rsid w:val="005A71C0"/>
    <w:rsid w:val="005A7CE8"/>
    <w:rsid w:val="005B00E8"/>
    <w:rsid w:val="005B6957"/>
    <w:rsid w:val="005C076D"/>
    <w:rsid w:val="005C754F"/>
    <w:rsid w:val="005D29DF"/>
    <w:rsid w:val="005E4261"/>
    <w:rsid w:val="005E54FB"/>
    <w:rsid w:val="005F08EA"/>
    <w:rsid w:val="00600F33"/>
    <w:rsid w:val="00634F6A"/>
    <w:rsid w:val="0066048A"/>
    <w:rsid w:val="00664284"/>
    <w:rsid w:val="006A7B0D"/>
    <w:rsid w:val="006B1CED"/>
    <w:rsid w:val="006B5FF7"/>
    <w:rsid w:val="00715E91"/>
    <w:rsid w:val="00732760"/>
    <w:rsid w:val="00737446"/>
    <w:rsid w:val="007429F0"/>
    <w:rsid w:val="00766205"/>
    <w:rsid w:val="00783AE4"/>
    <w:rsid w:val="007958AC"/>
    <w:rsid w:val="007A64C0"/>
    <w:rsid w:val="007C214B"/>
    <w:rsid w:val="007E205D"/>
    <w:rsid w:val="007E5CFB"/>
    <w:rsid w:val="007F28B7"/>
    <w:rsid w:val="00853091"/>
    <w:rsid w:val="008540F7"/>
    <w:rsid w:val="00861FD0"/>
    <w:rsid w:val="00862FDB"/>
    <w:rsid w:val="00891497"/>
    <w:rsid w:val="008A3A9E"/>
    <w:rsid w:val="008B20A6"/>
    <w:rsid w:val="008C578D"/>
    <w:rsid w:val="008D19AE"/>
    <w:rsid w:val="008E0522"/>
    <w:rsid w:val="008E3893"/>
    <w:rsid w:val="008F42FB"/>
    <w:rsid w:val="00901568"/>
    <w:rsid w:val="009105D5"/>
    <w:rsid w:val="00924AC4"/>
    <w:rsid w:val="00925BA9"/>
    <w:rsid w:val="009418DB"/>
    <w:rsid w:val="009616A2"/>
    <w:rsid w:val="009659D9"/>
    <w:rsid w:val="00973B83"/>
    <w:rsid w:val="00980EC4"/>
    <w:rsid w:val="00995915"/>
    <w:rsid w:val="009A3043"/>
    <w:rsid w:val="009A49E0"/>
    <w:rsid w:val="009C1817"/>
    <w:rsid w:val="009E534D"/>
    <w:rsid w:val="009E5800"/>
    <w:rsid w:val="00A11198"/>
    <w:rsid w:val="00A13870"/>
    <w:rsid w:val="00A149A6"/>
    <w:rsid w:val="00A15B8D"/>
    <w:rsid w:val="00A2063F"/>
    <w:rsid w:val="00A46FAE"/>
    <w:rsid w:val="00A509F4"/>
    <w:rsid w:val="00A50BDC"/>
    <w:rsid w:val="00A5199A"/>
    <w:rsid w:val="00A6330A"/>
    <w:rsid w:val="00A662F9"/>
    <w:rsid w:val="00A73EE2"/>
    <w:rsid w:val="00A90D0D"/>
    <w:rsid w:val="00A95B41"/>
    <w:rsid w:val="00AA0068"/>
    <w:rsid w:val="00AA7B86"/>
    <w:rsid w:val="00AB2086"/>
    <w:rsid w:val="00AD762B"/>
    <w:rsid w:val="00AE7EBE"/>
    <w:rsid w:val="00AF31E0"/>
    <w:rsid w:val="00B01044"/>
    <w:rsid w:val="00B10690"/>
    <w:rsid w:val="00B22ABF"/>
    <w:rsid w:val="00B2348C"/>
    <w:rsid w:val="00B378D1"/>
    <w:rsid w:val="00B71DCB"/>
    <w:rsid w:val="00B741D1"/>
    <w:rsid w:val="00B82379"/>
    <w:rsid w:val="00B84A10"/>
    <w:rsid w:val="00B948F5"/>
    <w:rsid w:val="00B97318"/>
    <w:rsid w:val="00BA5699"/>
    <w:rsid w:val="00BB0880"/>
    <w:rsid w:val="00BB753A"/>
    <w:rsid w:val="00BC501A"/>
    <w:rsid w:val="00BE0FFA"/>
    <w:rsid w:val="00BF1532"/>
    <w:rsid w:val="00C00D83"/>
    <w:rsid w:val="00C05DE2"/>
    <w:rsid w:val="00C05FB8"/>
    <w:rsid w:val="00C0728A"/>
    <w:rsid w:val="00C163E5"/>
    <w:rsid w:val="00C2560D"/>
    <w:rsid w:val="00C35587"/>
    <w:rsid w:val="00C53E85"/>
    <w:rsid w:val="00C71380"/>
    <w:rsid w:val="00C768AD"/>
    <w:rsid w:val="00C77A3A"/>
    <w:rsid w:val="00C81705"/>
    <w:rsid w:val="00C94C03"/>
    <w:rsid w:val="00CA26DE"/>
    <w:rsid w:val="00CA71EB"/>
    <w:rsid w:val="00CB4D6C"/>
    <w:rsid w:val="00CB54D5"/>
    <w:rsid w:val="00CC78FF"/>
    <w:rsid w:val="00CE33C6"/>
    <w:rsid w:val="00CE4EC8"/>
    <w:rsid w:val="00CF3259"/>
    <w:rsid w:val="00D03CBC"/>
    <w:rsid w:val="00D13EE5"/>
    <w:rsid w:val="00D2011A"/>
    <w:rsid w:val="00D72215"/>
    <w:rsid w:val="00D73BED"/>
    <w:rsid w:val="00D746CB"/>
    <w:rsid w:val="00D77596"/>
    <w:rsid w:val="00D87E17"/>
    <w:rsid w:val="00D9251B"/>
    <w:rsid w:val="00D9259A"/>
    <w:rsid w:val="00D974FD"/>
    <w:rsid w:val="00DC7177"/>
    <w:rsid w:val="00DC7D48"/>
    <w:rsid w:val="00DD6662"/>
    <w:rsid w:val="00DE46A0"/>
    <w:rsid w:val="00E00E1A"/>
    <w:rsid w:val="00E370F6"/>
    <w:rsid w:val="00E3782B"/>
    <w:rsid w:val="00E4299F"/>
    <w:rsid w:val="00E4480A"/>
    <w:rsid w:val="00E52755"/>
    <w:rsid w:val="00E57DA5"/>
    <w:rsid w:val="00E65093"/>
    <w:rsid w:val="00E6725C"/>
    <w:rsid w:val="00E67AE9"/>
    <w:rsid w:val="00E7286C"/>
    <w:rsid w:val="00E73715"/>
    <w:rsid w:val="00E831E2"/>
    <w:rsid w:val="00E875AA"/>
    <w:rsid w:val="00EA24A3"/>
    <w:rsid w:val="00EB2D86"/>
    <w:rsid w:val="00EE5E07"/>
    <w:rsid w:val="00EE7E69"/>
    <w:rsid w:val="00EF4377"/>
    <w:rsid w:val="00F05ECD"/>
    <w:rsid w:val="00F1023F"/>
    <w:rsid w:val="00F17C84"/>
    <w:rsid w:val="00F27AC3"/>
    <w:rsid w:val="00F4465C"/>
    <w:rsid w:val="00F52BD6"/>
    <w:rsid w:val="00F62597"/>
    <w:rsid w:val="00F730A5"/>
    <w:rsid w:val="00FA27FC"/>
    <w:rsid w:val="00FA6AD5"/>
    <w:rsid w:val="00FB5CF4"/>
    <w:rsid w:val="00FE1799"/>
    <w:rsid w:val="00FE3276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  <w:style w:type="character" w:styleId="af3">
    <w:name w:val="FollowedHyperlink"/>
    <w:basedOn w:val="a0"/>
    <w:rsid w:val="00FE3276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C163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  <w:style w:type="character" w:styleId="af3">
    <w:name w:val="FollowedHyperlink"/>
    <w:basedOn w:val="a0"/>
    <w:rsid w:val="00FE3276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C16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image" Target="media/image130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27.bin"/><Relationship Id="rId68" Type="http://schemas.openxmlformats.org/officeDocument/2006/relationships/image" Target="media/image21.wmf"/><Relationship Id="rId76" Type="http://schemas.openxmlformats.org/officeDocument/2006/relationships/image" Target="media/image24.tmp"/><Relationship Id="rId84" Type="http://schemas.openxmlformats.org/officeDocument/2006/relationships/image" Target="media/image31.png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9.wmf"/><Relationship Id="rId11" Type="http://schemas.openxmlformats.org/officeDocument/2006/relationships/image" Target="media/image2.tmp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110.wmf"/><Relationship Id="rId66" Type="http://schemas.openxmlformats.org/officeDocument/2006/relationships/image" Target="media/image20.wmf"/><Relationship Id="rId74" Type="http://schemas.openxmlformats.org/officeDocument/2006/relationships/hyperlink" Target="http://www.academiaxxi.ru/WWW_Books/HM/Ag/02/01/t.htm" TargetMode="External"/><Relationship Id="rId79" Type="http://schemas.openxmlformats.org/officeDocument/2006/relationships/image" Target="media/image26.tmp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29.tmp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http://infographer.ru/vsyo-taki-chto-zhe-takoe-infografika/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image" Target="media/image160.wmf"/><Relationship Id="rId56" Type="http://schemas.openxmlformats.org/officeDocument/2006/relationships/image" Target="media/image120.wmf"/><Relationship Id="rId64" Type="http://schemas.openxmlformats.org/officeDocument/2006/relationships/image" Target="media/image1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25.tmp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23.wmf"/><Relationship Id="rId80" Type="http://schemas.openxmlformats.org/officeDocument/2006/relationships/image" Target="media/image27.tmp"/><Relationship Id="rId85" Type="http://schemas.openxmlformats.org/officeDocument/2006/relationships/image" Target="media/image32.tmp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9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6.bin"/><Relationship Id="rId46" Type="http://schemas.openxmlformats.org/officeDocument/2006/relationships/image" Target="media/image15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image" Target="media/image17.wmf"/><Relationship Id="rId62" Type="http://schemas.openxmlformats.org/officeDocument/2006/relationships/image" Target="media/image18.wmf"/><Relationship Id="rId70" Type="http://schemas.openxmlformats.org/officeDocument/2006/relationships/image" Target="media/image22.wmf"/><Relationship Id="rId75" Type="http://schemas.openxmlformats.org/officeDocument/2006/relationships/hyperlink" Target="https://teacher.ucoz.net/Lection/Pascal/glava_10.pdf" TargetMode="External"/><Relationship Id="rId83" Type="http://schemas.openxmlformats.org/officeDocument/2006/relationships/image" Target="media/image30.tmp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image" Target="media/image1.tmp"/><Relationship Id="rId31" Type="http://schemas.openxmlformats.org/officeDocument/2006/relationships/image" Target="media/image10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1.bin"/><Relationship Id="rId60" Type="http://schemas.openxmlformats.org/officeDocument/2006/relationships/image" Target="media/image170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hyperlink" Target="https://www.tiobe.com/tiobe-index/" TargetMode="External"/><Relationship Id="rId81" Type="http://schemas.openxmlformats.org/officeDocument/2006/relationships/image" Target="media/image28.png"/><Relationship Id="rId86" Type="http://schemas.openxmlformats.org/officeDocument/2006/relationships/image" Target="media/image33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inf%202019-20\&#1047;&#1072;&#1076;&#1072;&#1085;&#1080;&#1103;%202019-20\1%20&#1089;&#1077;&#1084;&#1077;&#1089;&#1090;&#1088;\&#1057;&#1086;&#1079;&#1076;&#1072;&#1085;&#1080;&#1077;%20&#1101;&#1083;&#1077;&#1084;&#1077;&#1085;&#1090;&#1086;&#1074;%20&#1080;&#1085;&#1092;&#1086;&#1075;&#1088;&#1072;&#1092;&#1080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BEC53-FDEE-4A72-9C11-F8F2C85C9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Создание элементов инфографики</Template>
  <TotalTime>65</TotalTime>
  <Pages>16</Pages>
  <Words>1173</Words>
  <Characters>9000</Characters>
  <Application>Microsoft Office Word</Application>
  <DocSecurity>0</DocSecurity>
  <Lines>75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10153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8</cp:revision>
  <dcterms:created xsi:type="dcterms:W3CDTF">2020-10-28T06:00:00Z</dcterms:created>
  <dcterms:modified xsi:type="dcterms:W3CDTF">2020-10-28T07:05:00Z</dcterms:modified>
</cp:coreProperties>
</file>