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7D7FA" w14:textId="77777777" w:rsidR="00B97318" w:rsidRDefault="00B97318">
      <w:bookmarkStart w:id="0" w:name="_GoBack"/>
      <w:bookmarkEnd w:id="0"/>
    </w:p>
    <w:p w14:paraId="473552B5" w14:textId="77777777" w:rsidR="00B97318" w:rsidRDefault="00B97318"/>
    <w:p w14:paraId="63B2CF21" w14:textId="77777777"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D22341">
        <w:rPr>
          <w:b/>
        </w:rPr>
        <w:t>11</w:t>
      </w:r>
    </w:p>
    <w:p w14:paraId="5DC11BF9" w14:textId="77777777" w:rsidR="00465557" w:rsidRDefault="00465557" w:rsidP="000D68C2">
      <w:pPr>
        <w:jc w:val="center"/>
      </w:pPr>
    </w:p>
    <w:p w14:paraId="545B0A61" w14:textId="77777777" w:rsidR="00D02F78" w:rsidRPr="00D02F78" w:rsidRDefault="00D02F78" w:rsidP="00D02F78">
      <w:pPr>
        <w:jc w:val="center"/>
        <w:rPr>
          <w:b/>
          <w:sz w:val="40"/>
          <w:szCs w:val="40"/>
        </w:rPr>
      </w:pPr>
      <w:r w:rsidRPr="00D02F78">
        <w:rPr>
          <w:b/>
          <w:sz w:val="40"/>
          <w:szCs w:val="40"/>
        </w:rPr>
        <w:t>С++: ВВОД-ВЫВОД</w:t>
      </w:r>
    </w:p>
    <w:p w14:paraId="43AA0CCC" w14:textId="77777777" w:rsidR="00B97318" w:rsidRDefault="00B97318"/>
    <w:p w14:paraId="6DB9B49D" w14:textId="77777777" w:rsidR="00465557" w:rsidRPr="00C07270" w:rsidRDefault="00465557" w:rsidP="0032004C">
      <w:pPr>
        <w:pStyle w:val="2"/>
      </w:pPr>
      <w:r w:rsidRPr="00C07270">
        <w:t>ПОЯСНЕНИЯ</w:t>
      </w:r>
    </w:p>
    <w:p w14:paraId="0852E852" w14:textId="77777777" w:rsidR="00465557" w:rsidRDefault="00465557"/>
    <w:p w14:paraId="6FA739E0" w14:textId="77777777" w:rsidR="00D02F78" w:rsidRPr="0069614E" w:rsidRDefault="00D02F78" w:rsidP="00D02F78">
      <w:pPr>
        <w:ind w:firstLine="720"/>
        <w:jc w:val="both"/>
      </w:pPr>
      <w:r>
        <w:t xml:space="preserve">В данной работе предлагается изучить несколько вариантов организации ввода-вывода на стандартные и дисковые устройства. Ввод-вывод осуществляется разнообразными функциями. Функции ввода-вывода описаны в нескольких библиотеках. Описания библиотек и функций можно найти по ссылкам </w:t>
      </w:r>
      <w:hyperlink r:id="rId9" w:history="1">
        <w:r w:rsidRPr="00DF14CB">
          <w:rPr>
            <w:rStyle w:val="af2"/>
          </w:rPr>
          <w:t>http://www.tutorialspoint.com/</w:t>
        </w:r>
      </w:hyperlink>
      <w:r>
        <w:t xml:space="preserve"> или </w:t>
      </w:r>
      <w:hyperlink r:id="rId10" w:history="1">
        <w:r>
          <w:rPr>
            <w:rStyle w:val="af2"/>
          </w:rPr>
          <w:t>https://code-live.ru/post/cpp-input-output/</w:t>
        </w:r>
      </w:hyperlink>
      <w:r>
        <w:t xml:space="preserve">  </w:t>
      </w:r>
    </w:p>
    <w:p w14:paraId="7D642707" w14:textId="77777777" w:rsidR="00D02F78" w:rsidRDefault="00D02F78" w:rsidP="00D02F78">
      <w:pPr>
        <w:ind w:firstLine="720"/>
        <w:jc w:val="both"/>
      </w:pPr>
    </w:p>
    <w:p w14:paraId="063A440A" w14:textId="77777777" w:rsidR="00D02F78" w:rsidRDefault="00D02F78" w:rsidP="00D02F78">
      <w:pPr>
        <w:ind w:firstLine="720"/>
        <w:jc w:val="both"/>
      </w:pPr>
      <w:r>
        <w:t>Операторы и функции, которые нужно изучить:</w:t>
      </w:r>
    </w:p>
    <w:p w14:paraId="0450D6EE" w14:textId="77777777" w:rsidR="00D02F78" w:rsidRDefault="00D02F78" w:rsidP="00D02F78">
      <w:pPr>
        <w:ind w:firstLine="720"/>
        <w:jc w:val="both"/>
        <w:rPr>
          <w:bCs/>
          <w:color w:val="000000"/>
        </w:rPr>
      </w:pPr>
    </w:p>
    <w:p w14:paraId="2C520AC8" w14:textId="77777777" w:rsidR="00D02F78" w:rsidRPr="00891E24" w:rsidRDefault="00D02F78" w:rsidP="00D02F78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745579" w14:textId="77777777" w:rsidR="00D02F78" w:rsidRPr="00891E24" w:rsidRDefault="00D02F78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3FFF35A" w14:textId="77777777" w:rsidR="00D02F78" w:rsidRPr="00891E24" w:rsidRDefault="00D02F78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), puts();</w:t>
      </w:r>
    </w:p>
    <w:p w14:paraId="2D2788DB" w14:textId="77777777" w:rsidR="00D02F78" w:rsidRPr="00891E24" w:rsidRDefault="00D02F78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0BA0622" w14:textId="0F0BE45C" w:rsidR="00D02F78" w:rsidRDefault="00D02F78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64447CB" w14:textId="417CE72F" w:rsidR="004E5653" w:rsidRPr="00891E24" w:rsidRDefault="004E5653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), write()</w:t>
      </w:r>
    </w:p>
    <w:p w14:paraId="5B8A389E" w14:textId="77777777" w:rsidR="00D02F78" w:rsidRPr="00891E24" w:rsidRDefault="00D02F78" w:rsidP="00D02F7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feof</w:t>
      </w:r>
      <w:proofErr w:type="spell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E24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AADF50" w14:textId="77777777" w:rsidR="00D02F78" w:rsidRPr="00805C32" w:rsidRDefault="00D02F78" w:rsidP="00D02F78">
      <w:pPr>
        <w:ind w:firstLine="720"/>
        <w:jc w:val="both"/>
      </w:pPr>
      <w:r w:rsidRPr="00891E24">
        <w:t>макроопределение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EOF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</w:t>
      </w:r>
    </w:p>
    <w:p w14:paraId="1645D8B5" w14:textId="77777777"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14:paraId="109746AA" w14:textId="77777777" w:rsidR="00D02F78" w:rsidRPr="00D02F78" w:rsidRDefault="00D02F78" w:rsidP="00D02F78">
      <w:pPr>
        <w:ind w:firstLine="720"/>
        <w:jc w:val="both"/>
        <w:rPr>
          <w:sz w:val="28"/>
          <w:szCs w:val="28"/>
        </w:rPr>
      </w:pPr>
      <w:r w:rsidRPr="00D02F78">
        <w:rPr>
          <w:b/>
          <w:sz w:val="28"/>
          <w:szCs w:val="28"/>
        </w:rPr>
        <w:t>Рекомендуется оформлять ввод-вывод во всех последующих лабораторных работах, применяя именно указанные функции</w:t>
      </w:r>
      <w:r w:rsidRPr="00D02F78">
        <w:rPr>
          <w:sz w:val="28"/>
          <w:szCs w:val="28"/>
        </w:rPr>
        <w:t>.</w:t>
      </w:r>
    </w:p>
    <w:p w14:paraId="167E8FFF" w14:textId="77777777" w:rsidR="00D02F78" w:rsidRDefault="00D02F78" w:rsidP="00E4480A">
      <w:pPr>
        <w:ind w:right="84" w:firstLine="720"/>
        <w:jc w:val="both"/>
        <w:rPr>
          <w:b/>
          <w:i/>
          <w:sz w:val="28"/>
          <w:szCs w:val="28"/>
        </w:rPr>
      </w:pPr>
    </w:p>
    <w:p w14:paraId="1066F1DF" w14:textId="5E264977" w:rsidR="007E205D" w:rsidRPr="007D2E22" w:rsidRDefault="007E205D" w:rsidP="0032004C">
      <w:pPr>
        <w:pStyle w:val="2"/>
      </w:pPr>
      <w:r w:rsidRPr="007D2E22">
        <w:t>ЗАДАНИ</w:t>
      </w:r>
      <w:r w:rsidR="004E5653">
        <w:t>Я</w:t>
      </w:r>
    </w:p>
    <w:p w14:paraId="5859AF62" w14:textId="77777777" w:rsidR="007E205D" w:rsidRDefault="007E205D"/>
    <w:p w14:paraId="2C960C05" w14:textId="29185208" w:rsidR="004E5653" w:rsidRDefault="004E5653" w:rsidP="009E534D">
      <w:pPr>
        <w:pStyle w:val="3"/>
        <w:numPr>
          <w:ilvl w:val="1"/>
          <w:numId w:val="2"/>
        </w:numPr>
        <w:ind w:left="709" w:right="84" w:firstLine="720"/>
        <w:jc w:val="both"/>
      </w:pPr>
      <w:r>
        <w:t>ВАРИАНТЫ ВВОДА-ВЫВОДА</w:t>
      </w:r>
    </w:p>
    <w:p w14:paraId="085DD1FB" w14:textId="77777777" w:rsidR="004E5653" w:rsidRDefault="004E5653" w:rsidP="004E5653">
      <w:pPr>
        <w:ind w:firstLine="720"/>
        <w:jc w:val="both"/>
      </w:pPr>
    </w:p>
    <w:p w14:paraId="250FCC8F" w14:textId="5F66DDF4" w:rsidR="004E5653" w:rsidRPr="004E5653" w:rsidRDefault="004E5653" w:rsidP="004E5653">
      <w:pPr>
        <w:ind w:firstLine="720"/>
        <w:jc w:val="both"/>
      </w:pPr>
      <w:r>
        <w:t>Оформите проект с демонстрацией использования функций ввода-вывода, перечисленных в Пояснениях данной лабораторной работы.</w:t>
      </w:r>
    </w:p>
    <w:p w14:paraId="03AA255C" w14:textId="7DDD4467" w:rsidR="00B948F5" w:rsidRDefault="00D02F78" w:rsidP="009E534D">
      <w:pPr>
        <w:pStyle w:val="3"/>
        <w:numPr>
          <w:ilvl w:val="1"/>
          <w:numId w:val="2"/>
        </w:numPr>
        <w:ind w:left="709" w:right="84" w:firstLine="720"/>
        <w:jc w:val="both"/>
      </w:pPr>
      <w:r>
        <w:t>КОРНЕВЫЕ СЛОВА</w:t>
      </w:r>
    </w:p>
    <w:p w14:paraId="3167FD56" w14:textId="77777777" w:rsidR="009E534D" w:rsidRDefault="009E534D" w:rsidP="00980EC4">
      <w:pPr>
        <w:ind w:right="84" w:firstLine="720"/>
        <w:jc w:val="both"/>
      </w:pPr>
    </w:p>
    <w:p w14:paraId="7D6E8795" w14:textId="77777777" w:rsidR="00D02F78" w:rsidRDefault="00D02F78" w:rsidP="00D02F78">
      <w:pPr>
        <w:ind w:firstLine="720"/>
        <w:jc w:val="both"/>
      </w:pPr>
      <w:r>
        <w:t xml:space="preserve">Задан набор слов. Количество слов в наборе не более 50, самое длинное слово содержит 25 букв. Назовем </w:t>
      </w:r>
      <w:r w:rsidRPr="00393EAA">
        <w:rPr>
          <w:b/>
          <w:i/>
        </w:rPr>
        <w:t>корневым</w:t>
      </w:r>
      <w:r>
        <w:t xml:space="preserve"> слово, которое совпадает с началом одного или нескольких других слов из набора. Написать программу нахождения:</w:t>
      </w:r>
    </w:p>
    <w:p w14:paraId="145459F0" w14:textId="77777777" w:rsidR="00D02F78" w:rsidRDefault="00D02F78" w:rsidP="00D02F78">
      <w:pPr>
        <w:ind w:firstLine="720"/>
        <w:jc w:val="both"/>
      </w:pPr>
      <w:r>
        <w:t xml:space="preserve">– самого </w:t>
      </w:r>
      <w:r w:rsidRPr="00391BE5">
        <w:rPr>
          <w:u w:val="single"/>
        </w:rPr>
        <w:t>длинного</w:t>
      </w:r>
      <w:r>
        <w:t xml:space="preserve"> корневого слова;</w:t>
      </w:r>
    </w:p>
    <w:p w14:paraId="030B1AF1" w14:textId="77777777" w:rsidR="00D02F78" w:rsidRDefault="00D02F78" w:rsidP="00D02F78">
      <w:pPr>
        <w:ind w:firstLine="720"/>
        <w:jc w:val="both"/>
      </w:pPr>
      <w:r>
        <w:t xml:space="preserve">– самого </w:t>
      </w:r>
      <w:r w:rsidRPr="00391BE5">
        <w:rPr>
          <w:u w:val="single"/>
        </w:rPr>
        <w:t>важного</w:t>
      </w:r>
      <w:r>
        <w:t xml:space="preserve"> слова, т.е. того, которое является корневым для наибольшего количества других слов из набора.</w:t>
      </w:r>
    </w:p>
    <w:p w14:paraId="5C153F5B" w14:textId="77777777" w:rsidR="00D02F78" w:rsidRDefault="00D02F78" w:rsidP="00D02F78">
      <w:pPr>
        <w:ind w:firstLine="720"/>
        <w:jc w:val="both"/>
      </w:pPr>
      <w:r>
        <w:t>Если в наборе содержатся несколько самых длинных или самых важных слов, то найти любое из них.</w:t>
      </w:r>
    </w:p>
    <w:p w14:paraId="362C5B8E" w14:textId="77777777" w:rsidR="00D02F78" w:rsidRPr="00172B53" w:rsidRDefault="00D02F78" w:rsidP="00D02F78">
      <w:pPr>
        <w:ind w:firstLine="720"/>
        <w:jc w:val="both"/>
      </w:pPr>
      <w:r w:rsidRPr="00391BE5">
        <w:rPr>
          <w:b/>
        </w:rPr>
        <w:t>Входные данные</w:t>
      </w:r>
      <w:r>
        <w:t>:</w:t>
      </w:r>
      <w:r w:rsidRPr="00172B53">
        <w:t xml:space="preserve"> </w:t>
      </w:r>
      <w:r>
        <w:t>слова, хранящиеся в текстовом файле. В каждой строке файла, кроме, быть может, последней, записано более чем 1 слово.</w:t>
      </w:r>
    </w:p>
    <w:p w14:paraId="5EC12ABB" w14:textId="77777777" w:rsidR="00D02F78" w:rsidRDefault="00D02F78" w:rsidP="00D02F78">
      <w:pPr>
        <w:ind w:firstLine="720"/>
        <w:jc w:val="both"/>
      </w:pPr>
      <w:r w:rsidRPr="00391BE5">
        <w:rPr>
          <w:b/>
        </w:rPr>
        <w:t>Результаты</w:t>
      </w:r>
      <w:r>
        <w:t xml:space="preserve"> записываются в 2 текстовых файла:</w:t>
      </w:r>
    </w:p>
    <w:p w14:paraId="33912119" w14:textId="77777777" w:rsidR="00D02F78" w:rsidRDefault="00D02F78" w:rsidP="00D02F78">
      <w:pPr>
        <w:ind w:firstLine="720"/>
        <w:jc w:val="both"/>
      </w:pPr>
      <w:r>
        <w:t xml:space="preserve">1) самое длинное корневое слово и все слова, для которых оно является корневым, или слово </w:t>
      </w:r>
      <w:r>
        <w:rPr>
          <w:lang w:val="en-US"/>
        </w:rPr>
        <w:t>NO</w:t>
      </w:r>
      <w:r>
        <w:t>, если корневых слов нет;</w:t>
      </w:r>
    </w:p>
    <w:p w14:paraId="61AF9BC4" w14:textId="77777777" w:rsidR="00D02F78" w:rsidRDefault="00D02F78" w:rsidP="00D02F78">
      <w:pPr>
        <w:ind w:firstLine="720"/>
        <w:jc w:val="both"/>
      </w:pPr>
      <w:r>
        <w:lastRenderedPageBreak/>
        <w:t>2) самое важное слово и количество слов, для которых оно является корневым,</w:t>
      </w:r>
      <w:r w:rsidRPr="006B5A97">
        <w:t xml:space="preserve"> </w:t>
      </w:r>
      <w:r>
        <w:t xml:space="preserve">или слово </w:t>
      </w:r>
      <w:r>
        <w:rPr>
          <w:lang w:val="en-US"/>
        </w:rPr>
        <w:t>NO</w:t>
      </w:r>
      <w:r>
        <w:t>, если корневых слов нет.</w:t>
      </w:r>
    </w:p>
    <w:p w14:paraId="28F78652" w14:textId="4E0A7A9A" w:rsidR="00D02F78" w:rsidRPr="00FD676F" w:rsidRDefault="00D02F78" w:rsidP="00D02F78">
      <w:pPr>
        <w:ind w:left="540"/>
        <w:jc w:val="both"/>
      </w:pPr>
      <w:r>
        <w:t>Работа программы будет проверяться на тестовых наборах слов.</w:t>
      </w:r>
      <w:r w:rsidR="00FD676F" w:rsidRPr="00FD676F">
        <w:t xml:space="preserve"> </w:t>
      </w:r>
      <w:r w:rsidR="00FD676F">
        <w:t>Из заданного файла со всеми тестами рекомендуется копировать тесты по одному в отдельный файл и выполнять тестирование.</w:t>
      </w:r>
    </w:p>
    <w:p w14:paraId="3AE8C2A5" w14:textId="77777777" w:rsidR="001049B8" w:rsidRDefault="001049B8" w:rsidP="00BB753A">
      <w:pPr>
        <w:ind w:left="1440"/>
      </w:pPr>
    </w:p>
    <w:p w14:paraId="0E7FF907" w14:textId="77777777" w:rsidR="000C32BF" w:rsidRDefault="000C32BF" w:rsidP="000C32BF">
      <w:pPr>
        <w:ind w:left="1440"/>
      </w:pPr>
    </w:p>
    <w:p w14:paraId="5E814726" w14:textId="77777777" w:rsidR="00C71380" w:rsidRPr="00D02F78" w:rsidRDefault="00BB753A" w:rsidP="00BB753A">
      <w:pPr>
        <w:ind w:left="1440"/>
        <w:rPr>
          <w:rFonts w:ascii="Courier New" w:hAnsi="Courier New" w:cs="Courier New"/>
        </w:rPr>
      </w:pPr>
      <w:r w:rsidRPr="00D02F78">
        <w:rPr>
          <w:rFonts w:ascii="Courier New" w:hAnsi="Courier New" w:cs="Courier New"/>
        </w:rPr>
        <w:t xml:space="preserve"> </w:t>
      </w:r>
    </w:p>
    <w:sectPr w:rsidR="00C71380" w:rsidRPr="00D02F78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AF5FD" w14:textId="77777777" w:rsidR="00D22341" w:rsidRDefault="00D22341" w:rsidP="00465557">
      <w:r>
        <w:separator/>
      </w:r>
    </w:p>
  </w:endnote>
  <w:endnote w:type="continuationSeparator" w:id="0">
    <w:p w14:paraId="3E378948" w14:textId="77777777" w:rsidR="00D22341" w:rsidRDefault="00D22341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37332" w14:textId="77777777" w:rsidR="00D22341" w:rsidRDefault="00D22341" w:rsidP="00465557">
      <w:r>
        <w:separator/>
      </w:r>
    </w:p>
  </w:footnote>
  <w:footnote w:type="continuationSeparator" w:id="0">
    <w:p w14:paraId="2D61FDC5" w14:textId="77777777" w:rsidR="00D22341" w:rsidRDefault="00D22341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41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653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3470D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2F78"/>
    <w:rsid w:val="00D03CBC"/>
    <w:rsid w:val="00D13EE5"/>
    <w:rsid w:val="00D22341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32D5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D676F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7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ode-live.ru/post/cpp-input-outpu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utorialspoin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E9F61-09B6-4A6F-9584-CA96F7FB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2</Pages>
  <Words>255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2022-01-24T12:16:00Z</dcterms:created>
  <dcterms:modified xsi:type="dcterms:W3CDTF">2022-01-24T12:16:00Z</dcterms:modified>
</cp:coreProperties>
</file>